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CAB973" w14:textId="77777777" w:rsidR="00D5155D" w:rsidRDefault="00D5155D" w:rsidP="00F82CAB"/>
    <w:p w14:paraId="58393077" w14:textId="77777777" w:rsidR="00D5155D" w:rsidRDefault="00D5155D" w:rsidP="00F82CAB"/>
    <w:p w14:paraId="25052E35" w14:textId="77777777" w:rsidR="00D5155D" w:rsidRDefault="00D5155D" w:rsidP="00F82CAB"/>
    <w:p w14:paraId="52CA6D16" w14:textId="77777777" w:rsidR="00D5155D" w:rsidRDefault="00D5155D" w:rsidP="00F82CAB"/>
    <w:p w14:paraId="3AC7C9EC" w14:textId="77777777" w:rsidR="00D5155D" w:rsidRDefault="00D5155D" w:rsidP="00F82CAB"/>
    <w:p w14:paraId="1D9A2FEA" w14:textId="77777777" w:rsidR="00D5155D" w:rsidRDefault="00D5155D" w:rsidP="00F82CAB"/>
    <w:p w14:paraId="3F2CDAEE" w14:textId="77777777" w:rsidR="00D5155D" w:rsidRDefault="00D5155D" w:rsidP="00F82CAB"/>
    <w:p w14:paraId="36D7BBC5" w14:textId="77777777" w:rsidR="00D5155D" w:rsidRDefault="00D5155D" w:rsidP="00F82CAB"/>
    <w:p w14:paraId="0D4B5035" w14:textId="77777777" w:rsidR="00D5155D" w:rsidRDefault="00D5155D" w:rsidP="00F82CAB"/>
    <w:p w14:paraId="1D50BA5A" w14:textId="77777777" w:rsidR="00D5155D" w:rsidRDefault="00D5155D" w:rsidP="00F82CAB"/>
    <w:p w14:paraId="3D09D1E8" w14:textId="77777777" w:rsidR="00D5155D" w:rsidRDefault="00D5155D" w:rsidP="00F82CAB"/>
    <w:p w14:paraId="3CC68880" w14:textId="6BF432E4" w:rsidR="00D5155D" w:rsidRPr="00E5353E" w:rsidRDefault="00255F47" w:rsidP="00E5353E">
      <w:pPr>
        <w:pStyle w:val="Title"/>
        <w:rPr>
          <w:sz w:val="32"/>
          <w:szCs w:val="32"/>
        </w:rPr>
      </w:pPr>
      <w:r>
        <w:rPr>
          <w:sz w:val="32"/>
          <w:szCs w:val="32"/>
        </w:rPr>
        <w:t>Intel SWPC</w:t>
      </w:r>
      <w:r w:rsidR="00727066">
        <w:rPr>
          <w:sz w:val="32"/>
          <w:szCs w:val="32"/>
        </w:rPr>
        <w:t>-</w:t>
      </w:r>
      <w:r w:rsidR="00962144">
        <w:rPr>
          <w:sz w:val="32"/>
          <w:szCs w:val="32"/>
        </w:rPr>
        <w:t>Intel</w:t>
      </w:r>
      <w:r w:rsidR="0042352E" w:rsidRPr="009A3CD1">
        <w:rPr>
          <w:sz w:val="32"/>
          <w:szCs w:val="32"/>
          <w:vertAlign w:val="superscript"/>
        </w:rPr>
        <w:t>®</w:t>
      </w:r>
      <w:r w:rsidR="00962144">
        <w:rPr>
          <w:sz w:val="32"/>
          <w:szCs w:val="32"/>
        </w:rPr>
        <w:t xml:space="preserve"> XDK Lab Script</w:t>
      </w:r>
    </w:p>
    <w:p w14:paraId="276F5A76" w14:textId="02269FC3" w:rsidR="00E5353E" w:rsidRDefault="00013CE8" w:rsidP="00E5353E">
      <w:pPr>
        <w:pStyle w:val="Subtitle"/>
      </w:pPr>
      <w:r>
        <w:t>v1</w:t>
      </w:r>
      <w:r w:rsidR="00727066">
        <w:t>.01</w:t>
      </w:r>
      <w:r>
        <w:t>:</w:t>
      </w:r>
      <w:r w:rsidR="00E5353E">
        <w:t xml:space="preserve"> </w:t>
      </w:r>
      <w:r w:rsidR="00255F47">
        <w:t>10.08</w:t>
      </w:r>
      <w:r w:rsidR="008248C9">
        <w:t>.</w:t>
      </w:r>
      <w:r w:rsidR="00962144">
        <w:t>2013</w:t>
      </w:r>
    </w:p>
    <w:p w14:paraId="75EE310A" w14:textId="77777777" w:rsidR="004B03AC" w:rsidRDefault="00B00080" w:rsidP="00973A27">
      <w:pPr>
        <w:pStyle w:val="Heading1"/>
      </w:pPr>
      <w:r>
        <w:br w:type="page"/>
      </w:r>
      <w:r w:rsidR="00973A27">
        <w:lastRenderedPageBreak/>
        <w:t>Purpose</w:t>
      </w:r>
    </w:p>
    <w:p w14:paraId="4DDC341C" w14:textId="1A851D0E" w:rsidR="00973A27" w:rsidRDefault="00962144" w:rsidP="00973A27">
      <w:r>
        <w:t>The purpose of this document is to describe</w:t>
      </w:r>
      <w:r w:rsidR="00727066">
        <w:t xml:space="preserve"> </w:t>
      </w:r>
      <w:r w:rsidR="00502A4B">
        <w:t xml:space="preserve">the tutorial </w:t>
      </w:r>
      <w:r w:rsidR="001A72B7">
        <w:t>on</w:t>
      </w:r>
      <w:r w:rsidR="00351437">
        <w:t xml:space="preserve"> “Developing a simple mobile app using Intel</w:t>
      </w:r>
      <w:r w:rsidR="00351437" w:rsidRPr="009A3CD1">
        <w:rPr>
          <w:sz w:val="32"/>
          <w:szCs w:val="32"/>
          <w:vertAlign w:val="superscript"/>
        </w:rPr>
        <w:t>®</w:t>
      </w:r>
      <w:r w:rsidR="00351437">
        <w:rPr>
          <w:sz w:val="32"/>
          <w:szCs w:val="32"/>
          <w:vertAlign w:val="superscript"/>
        </w:rPr>
        <w:t xml:space="preserve"> </w:t>
      </w:r>
      <w:r w:rsidR="001A72B7">
        <w:t>XDK</w:t>
      </w:r>
      <w:r w:rsidR="00351437">
        <w:t>”</w:t>
      </w:r>
      <w:r w:rsidR="001A72B7">
        <w:t xml:space="preserve"> </w:t>
      </w:r>
      <w:r w:rsidR="00351437">
        <w:t>for</w:t>
      </w:r>
      <w:r w:rsidR="00502A4B">
        <w:t xml:space="preserve"> </w:t>
      </w:r>
      <w:r w:rsidR="001A72B7">
        <w:t>the lab</w:t>
      </w:r>
      <w:r>
        <w:t xml:space="preserve"> </w:t>
      </w:r>
      <w:r w:rsidR="00502A4B">
        <w:t xml:space="preserve">session at </w:t>
      </w:r>
      <w:r w:rsidR="001A72B7">
        <w:t>SWPC.</w:t>
      </w:r>
    </w:p>
    <w:p w14:paraId="13C7EA2B" w14:textId="7FB86C09" w:rsidR="00962144" w:rsidRDefault="00962144" w:rsidP="00422902">
      <w:pPr>
        <w:pStyle w:val="Heading1"/>
      </w:pPr>
      <w:r>
        <w:t xml:space="preserve">An Introduction to the </w:t>
      </w:r>
      <w:r w:rsidR="009A3CD1">
        <w:t>Intel</w:t>
      </w:r>
      <w:r w:rsidR="00351437" w:rsidRPr="009A3CD1">
        <w:rPr>
          <w:sz w:val="32"/>
          <w:szCs w:val="32"/>
          <w:vertAlign w:val="superscript"/>
        </w:rPr>
        <w:t>®</w:t>
      </w:r>
      <w:r w:rsidR="009A3CD1">
        <w:t xml:space="preserve"> </w:t>
      </w:r>
      <w:r>
        <w:t>XDK</w:t>
      </w:r>
      <w:r w:rsidR="001A72B7">
        <w:t xml:space="preserve"> </w:t>
      </w:r>
    </w:p>
    <w:p w14:paraId="2A6664FD" w14:textId="436756AC" w:rsidR="00422902" w:rsidRPr="00422902" w:rsidRDefault="0042352E" w:rsidP="00422902">
      <w:pPr>
        <w:rPr>
          <w:rFonts w:ascii="Calibri" w:eastAsiaTheme="majorEastAsia" w:hAnsi="Calibri" w:cstheme="majorBidi"/>
          <w:b/>
          <w:sz w:val="32"/>
          <w:szCs w:val="26"/>
        </w:rPr>
      </w:pPr>
      <w:r>
        <w:t xml:space="preserve">Please follow the presentation for an introduction to the </w:t>
      </w:r>
      <w:r w:rsidR="009A3CD1">
        <w:t xml:space="preserve">Intel </w:t>
      </w:r>
      <w:r>
        <w:t>XDK</w:t>
      </w:r>
      <w:r w:rsidR="006A4190">
        <w:t xml:space="preserve"> </w:t>
      </w:r>
    </w:p>
    <w:p w14:paraId="2FAAD628" w14:textId="0AC4CFA1" w:rsidR="00422902" w:rsidRDefault="00422902" w:rsidP="00422902">
      <w:pPr>
        <w:pStyle w:val="Heading1"/>
      </w:pPr>
      <w:r>
        <w:t>Hands on lab activities</w:t>
      </w:r>
    </w:p>
    <w:p w14:paraId="4B909A33" w14:textId="32AD3162" w:rsidR="00ED12E3" w:rsidRDefault="000157FC" w:rsidP="00C94239">
      <w:r>
        <w:t xml:space="preserve">In </w:t>
      </w:r>
      <w:r w:rsidR="00C94239">
        <w:t>this</w:t>
      </w:r>
      <w:r>
        <w:t xml:space="preserve"> </w:t>
      </w:r>
      <w:r w:rsidR="00ED12E3">
        <w:t>lab we</w:t>
      </w:r>
      <w:r>
        <w:t xml:space="preserve"> will learn end to end development of a simple mobile app using Intel XDK.</w:t>
      </w:r>
      <w:r w:rsidR="00CD2034">
        <w:t xml:space="preserve"> </w:t>
      </w:r>
      <w:r>
        <w:t xml:space="preserve">The goal of this </w:t>
      </w:r>
      <w:r w:rsidR="00ED12E3">
        <w:t>lab is</w:t>
      </w:r>
      <w:r>
        <w:t xml:space="preserve"> to explore some device features and build </w:t>
      </w:r>
      <w:r w:rsidR="00ED12E3">
        <w:t>a hybrid</w:t>
      </w:r>
      <w:r>
        <w:t xml:space="preserve"> app that utilizes simple features like beep, vibrate and playing sound.</w:t>
      </w:r>
      <w:r w:rsidR="00C94239">
        <w:t xml:space="preserve"> This activity will provide you hands-on experience with designing the UI using App Designer, programming using Intel XDK APIs to access native features of the device and using the emulator to emulate different devices. You will also learn how to preview your app on the device and build an app package that runs on device.</w:t>
      </w:r>
      <w:r w:rsidR="005B6D2A">
        <w:t xml:space="preserve"> </w:t>
      </w:r>
    </w:p>
    <w:p w14:paraId="5B875F4F" w14:textId="77777777" w:rsidR="00ED12E3" w:rsidRDefault="00ED12E3" w:rsidP="00ED12E3">
      <w:pPr>
        <w:pStyle w:val="Heading2"/>
        <w:ind w:hanging="720"/>
      </w:pPr>
      <w:r>
        <w:t>Pre-lab activities</w:t>
      </w:r>
    </w:p>
    <w:p w14:paraId="73603F60" w14:textId="77777777" w:rsidR="00ED12E3" w:rsidRDefault="00ED12E3" w:rsidP="00ED12E3">
      <w:pPr>
        <w:pStyle w:val="Heading3"/>
        <w:spacing w:line="268" w:lineRule="auto"/>
        <w:ind w:left="450" w:firstLine="0"/>
      </w:pPr>
      <w:r>
        <w:t>Sign up for an account</w:t>
      </w:r>
    </w:p>
    <w:p w14:paraId="4E6C325F" w14:textId="77777777" w:rsidR="00ED12E3" w:rsidRDefault="00ED12E3" w:rsidP="00162B6B">
      <w:pPr>
        <w:pStyle w:val="ListParagraph"/>
        <w:numPr>
          <w:ilvl w:val="0"/>
          <w:numId w:val="32"/>
        </w:numPr>
        <w:ind w:left="1800"/>
      </w:pPr>
      <w:r>
        <w:t>Open XDK New by double clicking on the icon</w:t>
      </w:r>
    </w:p>
    <w:p w14:paraId="27D540F4" w14:textId="77777777" w:rsidR="00ED12E3" w:rsidRDefault="00ED12E3" w:rsidP="00162B6B">
      <w:pPr>
        <w:pStyle w:val="ListParagraph"/>
        <w:numPr>
          <w:ilvl w:val="0"/>
          <w:numId w:val="32"/>
        </w:numPr>
        <w:ind w:left="1800"/>
      </w:pPr>
      <w:r>
        <w:t>Sign up for an account, filling in the necessary details</w:t>
      </w:r>
    </w:p>
    <w:p w14:paraId="3B298D55" w14:textId="643AE5CC" w:rsidR="00ED12E3" w:rsidRDefault="00ED12E3" w:rsidP="00162B6B">
      <w:pPr>
        <w:pStyle w:val="ListParagraph"/>
        <w:ind w:left="1800"/>
      </w:pPr>
      <w:r>
        <w:rPr>
          <w:noProof/>
        </w:rPr>
        <w:drawing>
          <wp:inline distT="0" distB="0" distL="0" distR="0" wp14:anchorId="5DB09D17" wp14:editId="6FB0946C">
            <wp:extent cx="3086100" cy="3015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6100" cy="3015615"/>
                    </a:xfrm>
                    <a:prstGeom prst="rect">
                      <a:avLst/>
                    </a:prstGeom>
                    <a:noFill/>
                    <a:ln>
                      <a:noFill/>
                    </a:ln>
                  </pic:spPr>
                </pic:pic>
              </a:graphicData>
            </a:graphic>
          </wp:inline>
        </w:drawing>
      </w:r>
    </w:p>
    <w:p w14:paraId="441FD4AA" w14:textId="77777777" w:rsidR="00ED12E3" w:rsidRDefault="00ED12E3" w:rsidP="00162B6B">
      <w:pPr>
        <w:pStyle w:val="ListParagraph"/>
        <w:numPr>
          <w:ilvl w:val="0"/>
          <w:numId w:val="32"/>
        </w:numPr>
        <w:ind w:left="1800"/>
      </w:pPr>
      <w:r>
        <w:t>Then log in with the credentials you created.</w:t>
      </w:r>
    </w:p>
    <w:p w14:paraId="142E4EFC" w14:textId="77777777" w:rsidR="00ED12E3" w:rsidRDefault="00ED12E3" w:rsidP="00ED12E3">
      <w:pPr>
        <w:pStyle w:val="Heading3"/>
        <w:spacing w:line="268" w:lineRule="auto"/>
        <w:ind w:hanging="630"/>
      </w:pPr>
      <w:r>
        <w:lastRenderedPageBreak/>
        <w:t>Download App lab on your phone</w:t>
      </w:r>
    </w:p>
    <w:p w14:paraId="4F98C920" w14:textId="29C93135" w:rsidR="00ED12E3" w:rsidRDefault="00ED12E3" w:rsidP="00ED12E3">
      <w:pPr>
        <w:pStyle w:val="ListParagraph"/>
        <w:numPr>
          <w:ilvl w:val="0"/>
          <w:numId w:val="32"/>
        </w:numPr>
      </w:pPr>
      <w:r>
        <w:t xml:space="preserve">If you have either an iPhone or an Android device, search for </w:t>
      </w:r>
      <w:r w:rsidR="00162B6B">
        <w:t xml:space="preserve">the free </w:t>
      </w:r>
      <w:r>
        <w:t xml:space="preserve">“App Lab” </w:t>
      </w:r>
      <w:r w:rsidR="00162B6B">
        <w:t xml:space="preserve">app </w:t>
      </w:r>
      <w:r>
        <w:t>in the store to download.</w:t>
      </w:r>
    </w:p>
    <w:p w14:paraId="3368B794" w14:textId="77777777" w:rsidR="00ED12E3" w:rsidRDefault="00ED12E3" w:rsidP="00ED12E3">
      <w:pPr>
        <w:pStyle w:val="ListParagraph"/>
        <w:numPr>
          <w:ilvl w:val="0"/>
          <w:numId w:val="32"/>
        </w:numPr>
      </w:pPr>
      <w:r>
        <w:t xml:space="preserve">This app will be used later in the lab to preview your app on the device. </w:t>
      </w:r>
    </w:p>
    <w:p w14:paraId="78D838FB" w14:textId="7E0BEF6B" w:rsidR="002F425D" w:rsidRDefault="002F425D" w:rsidP="002F425D">
      <w:pPr>
        <w:pStyle w:val="Heading1"/>
      </w:pPr>
      <w:r>
        <w:t xml:space="preserve">Develop a simple </w:t>
      </w:r>
      <w:r w:rsidR="00B35CE2">
        <w:t xml:space="preserve">hybrid app </w:t>
      </w:r>
      <w:r>
        <w:t>“</w:t>
      </w:r>
      <w:proofErr w:type="spellStart"/>
      <w:r w:rsidR="00B35CE2">
        <w:t>Notifiers</w:t>
      </w:r>
      <w:proofErr w:type="spellEnd"/>
      <w:r w:rsidR="00D90123">
        <w:t>”</w:t>
      </w:r>
      <w:r>
        <w:t xml:space="preserve"> </w:t>
      </w:r>
    </w:p>
    <w:p w14:paraId="63AF0BB3" w14:textId="77777777" w:rsidR="007C42BA" w:rsidRDefault="005B6D2A" w:rsidP="002F425D">
      <w:pPr>
        <w:ind w:firstLine="720"/>
      </w:pPr>
      <w:r>
        <w:t>Our goal is to develop an app that looks like this:</w:t>
      </w:r>
    </w:p>
    <w:p w14:paraId="50BC4EA0" w14:textId="17B1F4FD" w:rsidR="00C94239" w:rsidRDefault="00B63A23" w:rsidP="002F425D">
      <w:pPr>
        <w:ind w:firstLine="720"/>
      </w:pPr>
      <w:r>
        <w:rPr>
          <w:noProof/>
        </w:rPr>
        <w:t xml:space="preserve">                                        </w:t>
      </w:r>
      <w:r w:rsidR="007C42BA" w:rsidRPr="007C42BA">
        <w:rPr>
          <w:noProof/>
        </w:rPr>
        <w:t xml:space="preserve"> </w:t>
      </w:r>
      <w:r w:rsidR="008C7B61">
        <w:rPr>
          <w:noProof/>
        </w:rPr>
        <w:drawing>
          <wp:inline distT="0" distB="0" distL="0" distR="0" wp14:anchorId="53B547AC" wp14:editId="12B2F16C">
            <wp:extent cx="2347546" cy="479465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9964" cy="4799595"/>
                    </a:xfrm>
                    <a:prstGeom prst="rect">
                      <a:avLst/>
                    </a:prstGeom>
                    <a:noFill/>
                    <a:ln>
                      <a:noFill/>
                    </a:ln>
                  </pic:spPr>
                </pic:pic>
              </a:graphicData>
            </a:graphic>
          </wp:inline>
        </w:drawing>
      </w:r>
    </w:p>
    <w:p w14:paraId="47D02D51" w14:textId="57A604EC" w:rsidR="005B6D2A" w:rsidRDefault="00162B6B" w:rsidP="002F425D">
      <w:pPr>
        <w:ind w:firstLine="720"/>
      </w:pPr>
      <w:r>
        <w:t xml:space="preserve"> </w:t>
      </w:r>
      <w:r w:rsidR="005B6D2A">
        <w:t xml:space="preserve">For simplicity we will divide the app development into 5 </w:t>
      </w:r>
      <w:r w:rsidR="007E6D75">
        <w:t>parts.</w:t>
      </w:r>
    </w:p>
    <w:p w14:paraId="67E55DE9" w14:textId="7DA1AD78" w:rsidR="000157FC" w:rsidRDefault="005B6D2A" w:rsidP="00C94239">
      <w:pPr>
        <w:pStyle w:val="ListParagraph"/>
        <w:numPr>
          <w:ilvl w:val="6"/>
          <w:numId w:val="5"/>
        </w:numPr>
      </w:pPr>
      <w:r>
        <w:t>Create</w:t>
      </w:r>
      <w:r w:rsidR="00C94239">
        <w:t xml:space="preserve"> the UI</w:t>
      </w:r>
    </w:p>
    <w:p w14:paraId="324B5A70" w14:textId="2E40B560" w:rsidR="00C94239" w:rsidRDefault="00C94239" w:rsidP="00C94239">
      <w:pPr>
        <w:pStyle w:val="ListParagraph"/>
        <w:numPr>
          <w:ilvl w:val="6"/>
          <w:numId w:val="5"/>
        </w:numPr>
      </w:pPr>
      <w:r>
        <w:t>Add functionality</w:t>
      </w:r>
    </w:p>
    <w:p w14:paraId="1BB29D13" w14:textId="1CA4125A" w:rsidR="00C94239" w:rsidRDefault="00C94239" w:rsidP="00C94239">
      <w:pPr>
        <w:pStyle w:val="ListParagraph"/>
        <w:numPr>
          <w:ilvl w:val="6"/>
          <w:numId w:val="5"/>
        </w:numPr>
      </w:pPr>
      <w:r>
        <w:t>Preview the app in Emulator</w:t>
      </w:r>
    </w:p>
    <w:p w14:paraId="037AE4B1" w14:textId="5993EFD8" w:rsidR="00C94239" w:rsidRDefault="00C94239" w:rsidP="00C94239">
      <w:pPr>
        <w:pStyle w:val="ListParagraph"/>
        <w:numPr>
          <w:ilvl w:val="6"/>
          <w:numId w:val="5"/>
        </w:numPr>
      </w:pPr>
      <w:r>
        <w:t>Preview  the app on device</w:t>
      </w:r>
    </w:p>
    <w:p w14:paraId="5D60B513" w14:textId="085914DC" w:rsidR="00C94239" w:rsidRDefault="00C94239" w:rsidP="00C94239">
      <w:pPr>
        <w:pStyle w:val="ListParagraph"/>
        <w:numPr>
          <w:ilvl w:val="6"/>
          <w:numId w:val="5"/>
        </w:numPr>
      </w:pPr>
      <w:r>
        <w:t>Build a package for app store</w:t>
      </w:r>
    </w:p>
    <w:p w14:paraId="45201556" w14:textId="77777777" w:rsidR="002F425D" w:rsidRDefault="002F425D" w:rsidP="005B6D2A">
      <w:pPr>
        <w:ind w:left="2160"/>
      </w:pPr>
    </w:p>
    <w:p w14:paraId="6933E842" w14:textId="3DA06120" w:rsidR="005B6D2A" w:rsidRPr="00162B6B" w:rsidRDefault="00ED12E3" w:rsidP="005B6D2A">
      <w:pPr>
        <w:rPr>
          <w:b/>
          <w:sz w:val="32"/>
          <w:szCs w:val="32"/>
        </w:rPr>
      </w:pPr>
      <w:r w:rsidRPr="00162B6B">
        <w:rPr>
          <w:b/>
          <w:sz w:val="32"/>
          <w:szCs w:val="32"/>
        </w:rPr>
        <w:t>4</w:t>
      </w:r>
      <w:r w:rsidR="005B6D2A" w:rsidRPr="00162B6B">
        <w:rPr>
          <w:b/>
          <w:sz w:val="32"/>
          <w:szCs w:val="32"/>
        </w:rPr>
        <w:t>.1 Create the UI</w:t>
      </w:r>
    </w:p>
    <w:p w14:paraId="313B85F0" w14:textId="6C399F40" w:rsidR="002F425D" w:rsidRDefault="005B6D2A" w:rsidP="002F425D">
      <w:pPr>
        <w:pStyle w:val="Heading3"/>
        <w:numPr>
          <w:ilvl w:val="0"/>
          <w:numId w:val="0"/>
        </w:numPr>
        <w:spacing w:line="268" w:lineRule="auto"/>
        <w:ind w:left="360"/>
        <w:rPr>
          <w:b w:val="0"/>
          <w:sz w:val="24"/>
          <w:szCs w:val="24"/>
        </w:rPr>
      </w:pPr>
      <w:r w:rsidRPr="002F425D">
        <w:rPr>
          <w:b w:val="0"/>
          <w:sz w:val="24"/>
          <w:szCs w:val="24"/>
        </w:rPr>
        <w:t xml:space="preserve">To build UI that is responsive across multiple devices and form factors, we use libraries or frameworks like </w:t>
      </w:r>
      <w:proofErr w:type="spellStart"/>
      <w:r w:rsidRPr="002F425D">
        <w:rPr>
          <w:b w:val="0"/>
          <w:sz w:val="24"/>
          <w:szCs w:val="24"/>
        </w:rPr>
        <w:t>jQuery</w:t>
      </w:r>
      <w:proofErr w:type="spellEnd"/>
      <w:r w:rsidRPr="002F425D">
        <w:rPr>
          <w:b w:val="0"/>
          <w:sz w:val="24"/>
          <w:szCs w:val="24"/>
        </w:rPr>
        <w:t xml:space="preserve"> Mobile, </w:t>
      </w:r>
      <w:r w:rsidR="00EA4E8C">
        <w:rPr>
          <w:b w:val="0"/>
          <w:sz w:val="24"/>
          <w:szCs w:val="24"/>
        </w:rPr>
        <w:t>T</w:t>
      </w:r>
      <w:r w:rsidRPr="002F425D">
        <w:rPr>
          <w:b w:val="0"/>
          <w:sz w:val="24"/>
          <w:szCs w:val="24"/>
        </w:rPr>
        <w:t xml:space="preserve">witter Bootstrap or App Framework. </w:t>
      </w:r>
      <w:r w:rsidR="00EA4E8C">
        <w:rPr>
          <w:b w:val="0"/>
          <w:sz w:val="24"/>
          <w:szCs w:val="24"/>
        </w:rPr>
        <w:t>To make design phase easier Intel XDK has a</w:t>
      </w:r>
      <w:r w:rsidR="007E6D75">
        <w:rPr>
          <w:b w:val="0"/>
          <w:sz w:val="24"/>
          <w:szCs w:val="24"/>
        </w:rPr>
        <w:t xml:space="preserve"> built-in </w:t>
      </w:r>
      <w:r w:rsidR="00EA4E8C">
        <w:rPr>
          <w:b w:val="0"/>
          <w:sz w:val="24"/>
          <w:szCs w:val="24"/>
        </w:rPr>
        <w:t xml:space="preserve">tool called App Designer, which </w:t>
      </w:r>
      <w:r w:rsidR="007E6D75" w:rsidRPr="002F425D">
        <w:rPr>
          <w:b w:val="0"/>
          <w:sz w:val="24"/>
          <w:szCs w:val="24"/>
        </w:rPr>
        <w:t>lets you drag and drop components for your UI</w:t>
      </w:r>
      <w:r w:rsidR="007E6D75">
        <w:rPr>
          <w:b w:val="0"/>
          <w:sz w:val="24"/>
          <w:szCs w:val="24"/>
        </w:rPr>
        <w:t xml:space="preserve">. </w:t>
      </w:r>
      <w:r w:rsidR="00EA4E8C">
        <w:rPr>
          <w:b w:val="0"/>
          <w:sz w:val="24"/>
          <w:szCs w:val="24"/>
        </w:rPr>
        <w:t>You can choose one of the three libraries mentioned above and App Designer will generate code using that library for your UI. For this lab we will build the UI with App Designer using App</w:t>
      </w:r>
      <w:r w:rsidRPr="002F425D">
        <w:rPr>
          <w:b w:val="0"/>
          <w:sz w:val="24"/>
          <w:szCs w:val="24"/>
        </w:rPr>
        <w:t xml:space="preserve"> Framework</w:t>
      </w:r>
      <w:r w:rsidR="00EA4E8C">
        <w:rPr>
          <w:b w:val="0"/>
          <w:sz w:val="24"/>
          <w:szCs w:val="24"/>
        </w:rPr>
        <w:t xml:space="preserve">. App Framework is </w:t>
      </w:r>
      <w:r w:rsidRPr="002F425D">
        <w:rPr>
          <w:b w:val="0"/>
          <w:sz w:val="24"/>
          <w:szCs w:val="24"/>
        </w:rPr>
        <w:t xml:space="preserve">Intel’s </w:t>
      </w:r>
      <w:r w:rsidR="00EA4E8C" w:rsidRPr="002F425D">
        <w:rPr>
          <w:b w:val="0"/>
          <w:sz w:val="24"/>
          <w:szCs w:val="24"/>
        </w:rPr>
        <w:t>JavaScript</w:t>
      </w:r>
      <w:r w:rsidRPr="002F425D">
        <w:rPr>
          <w:b w:val="0"/>
          <w:sz w:val="24"/>
          <w:szCs w:val="24"/>
        </w:rPr>
        <w:t xml:space="preserve"> library that is specifically designed for mobile UIs.</w:t>
      </w:r>
      <w:r w:rsidR="00ED12E3" w:rsidRPr="002F425D">
        <w:rPr>
          <w:b w:val="0"/>
          <w:sz w:val="24"/>
          <w:szCs w:val="24"/>
        </w:rPr>
        <w:t xml:space="preserve"> </w:t>
      </w:r>
    </w:p>
    <w:p w14:paraId="3BCAE748" w14:textId="77777777" w:rsidR="002F425D" w:rsidRPr="002F425D" w:rsidRDefault="002F425D" w:rsidP="002F425D"/>
    <w:p w14:paraId="40832904" w14:textId="42C858CF" w:rsidR="002F425D" w:rsidRDefault="002F425D" w:rsidP="005E41D7">
      <w:pPr>
        <w:pStyle w:val="Heading3"/>
        <w:numPr>
          <w:ilvl w:val="2"/>
          <w:numId w:val="34"/>
        </w:numPr>
        <w:spacing w:line="268" w:lineRule="auto"/>
        <w:ind w:left="360" w:firstLine="0"/>
      </w:pPr>
      <w:r>
        <w:t>Start a new Project</w:t>
      </w:r>
    </w:p>
    <w:p w14:paraId="538E0840" w14:textId="77777777" w:rsidR="002F425D" w:rsidRDefault="002F425D" w:rsidP="002F425D">
      <w:pPr>
        <w:pStyle w:val="ListParagraph"/>
        <w:numPr>
          <w:ilvl w:val="0"/>
          <w:numId w:val="33"/>
        </w:numPr>
      </w:pPr>
      <w:r>
        <w:t>Open XDK New by clicking on the icon.</w:t>
      </w:r>
    </w:p>
    <w:p w14:paraId="0ADF64B5" w14:textId="45046E99" w:rsidR="002F425D" w:rsidRDefault="002F425D" w:rsidP="002F425D">
      <w:pPr>
        <w:pStyle w:val="ListParagraph"/>
        <w:numPr>
          <w:ilvl w:val="0"/>
          <w:numId w:val="33"/>
        </w:numPr>
      </w:pPr>
      <w:r>
        <w:t>Under the Projects tab click on the Start a New Project to create a new project</w:t>
      </w:r>
    </w:p>
    <w:p w14:paraId="5A4F707F" w14:textId="77777777" w:rsidR="00162B6B" w:rsidRDefault="00162B6B" w:rsidP="00162B6B">
      <w:pPr>
        <w:pStyle w:val="ListParagraph"/>
        <w:ind w:left="1440"/>
      </w:pPr>
    </w:p>
    <w:p w14:paraId="372724FC" w14:textId="4E6FDEAC" w:rsidR="002F425D" w:rsidRDefault="00162B6B" w:rsidP="002F425D">
      <w:pPr>
        <w:pStyle w:val="ListParagraph"/>
        <w:ind w:left="360"/>
      </w:pPr>
      <w:r>
        <w:rPr>
          <w:noProof/>
        </w:rPr>
        <w:t xml:space="preserve">                     </w:t>
      </w:r>
      <w:r w:rsidR="002F425D">
        <w:rPr>
          <w:noProof/>
        </w:rPr>
        <w:drawing>
          <wp:inline distT="0" distB="0" distL="0" distR="0" wp14:anchorId="68273404" wp14:editId="63706BF6">
            <wp:extent cx="2628900" cy="650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650875"/>
                    </a:xfrm>
                    <a:prstGeom prst="rect">
                      <a:avLst/>
                    </a:prstGeom>
                    <a:noFill/>
                    <a:ln>
                      <a:noFill/>
                    </a:ln>
                  </pic:spPr>
                </pic:pic>
              </a:graphicData>
            </a:graphic>
          </wp:inline>
        </w:drawing>
      </w:r>
    </w:p>
    <w:p w14:paraId="73C297FB" w14:textId="42D27E5F" w:rsidR="002F425D" w:rsidRDefault="002F425D" w:rsidP="002F425D">
      <w:pPr>
        <w:pStyle w:val="ListParagraph"/>
        <w:numPr>
          <w:ilvl w:val="0"/>
          <w:numId w:val="33"/>
        </w:numPr>
      </w:pPr>
      <w:r>
        <w:t>Select Use App Designer for this project.</w:t>
      </w:r>
    </w:p>
    <w:p w14:paraId="0B4D807B" w14:textId="7290DB83" w:rsidR="002F425D" w:rsidRDefault="002F425D" w:rsidP="002F425D">
      <w:pPr>
        <w:pStyle w:val="ListParagraph"/>
        <w:numPr>
          <w:ilvl w:val="0"/>
          <w:numId w:val="33"/>
        </w:numPr>
      </w:pPr>
      <w:r>
        <w:t>Fill in the name of your project and select the folder where you want this project to be saved.</w:t>
      </w:r>
    </w:p>
    <w:p w14:paraId="06262717" w14:textId="77777777" w:rsidR="00162B6B" w:rsidRDefault="00162B6B" w:rsidP="00162B6B">
      <w:pPr>
        <w:pStyle w:val="ListParagraph"/>
        <w:ind w:left="1440"/>
      </w:pPr>
    </w:p>
    <w:p w14:paraId="3746B1BF" w14:textId="0BE1BE59" w:rsidR="002F425D" w:rsidRDefault="005E41D7" w:rsidP="002F425D">
      <w:pPr>
        <w:pStyle w:val="ListParagraph"/>
        <w:ind w:left="0" w:firstLine="360"/>
      </w:pPr>
      <w:r>
        <w:rPr>
          <w:noProof/>
        </w:rPr>
        <w:t xml:space="preserve">  </w:t>
      </w:r>
      <w:r w:rsidR="009C53D3">
        <w:rPr>
          <w:noProof/>
        </w:rPr>
        <w:t xml:space="preserve">              </w:t>
      </w:r>
      <w:r>
        <w:rPr>
          <w:noProof/>
        </w:rPr>
        <w:t xml:space="preserve">     </w:t>
      </w:r>
      <w:r w:rsidR="002F425D">
        <w:rPr>
          <w:noProof/>
        </w:rPr>
        <w:drawing>
          <wp:inline distT="0" distB="0" distL="0" distR="0" wp14:anchorId="43037ACF" wp14:editId="211709DA">
            <wp:extent cx="4866672" cy="16089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6804" cy="1609036"/>
                    </a:xfrm>
                    <a:prstGeom prst="rect">
                      <a:avLst/>
                    </a:prstGeom>
                    <a:noFill/>
                    <a:ln>
                      <a:noFill/>
                    </a:ln>
                  </pic:spPr>
                </pic:pic>
              </a:graphicData>
            </a:graphic>
          </wp:inline>
        </w:drawing>
      </w:r>
    </w:p>
    <w:p w14:paraId="00B6569B" w14:textId="080E9AD6" w:rsidR="00162B6B" w:rsidRDefault="00162B6B" w:rsidP="009C53D3"/>
    <w:p w14:paraId="49834CCF" w14:textId="77777777" w:rsidR="00C03F6E" w:rsidRDefault="00162B6B" w:rsidP="00C03F6E">
      <w:pPr>
        <w:pStyle w:val="ListParagraph"/>
        <w:numPr>
          <w:ilvl w:val="0"/>
          <w:numId w:val="35"/>
        </w:numPr>
        <w:ind w:firstLine="0"/>
      </w:pPr>
      <w:r>
        <w:t>Create the project</w:t>
      </w:r>
      <w:r w:rsidR="00847F47">
        <w:t xml:space="preserve">. When you see the following message box, you will have a project created in your folder with default files Index.html and </w:t>
      </w:r>
      <w:proofErr w:type="spellStart"/>
      <w:r w:rsidR="00847F47">
        <w:t>project.xdk</w:t>
      </w:r>
      <w:proofErr w:type="spellEnd"/>
      <w:r w:rsidR="00C03F6E">
        <w:t xml:space="preserve"> </w:t>
      </w:r>
      <w:r w:rsidR="009C53D3">
        <w:rPr>
          <w:noProof/>
        </w:rPr>
        <w:t xml:space="preserve">   </w:t>
      </w:r>
    </w:p>
    <w:p w14:paraId="780478F0" w14:textId="4D267C9C" w:rsidR="00847F47" w:rsidRDefault="009C53D3" w:rsidP="00C03F6E">
      <w:pPr>
        <w:pStyle w:val="ListParagraph"/>
        <w:ind w:left="1080"/>
      </w:pPr>
      <w:r>
        <w:rPr>
          <w:noProof/>
        </w:rPr>
        <w:lastRenderedPageBreak/>
        <w:t xml:space="preserve">              </w:t>
      </w:r>
      <w:r w:rsidR="00C03F6E">
        <w:rPr>
          <w:noProof/>
        </w:rPr>
        <w:t xml:space="preserve">                                </w:t>
      </w:r>
      <w:r>
        <w:rPr>
          <w:noProof/>
        </w:rPr>
        <w:drawing>
          <wp:inline distT="0" distB="0" distL="0" distR="0" wp14:anchorId="24EE7DCB" wp14:editId="6C5C885F">
            <wp:extent cx="2734408" cy="117701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4238" cy="1176940"/>
                    </a:xfrm>
                    <a:prstGeom prst="rect">
                      <a:avLst/>
                    </a:prstGeom>
                    <a:noFill/>
                    <a:ln>
                      <a:noFill/>
                    </a:ln>
                  </pic:spPr>
                </pic:pic>
              </a:graphicData>
            </a:graphic>
          </wp:inline>
        </w:drawing>
      </w:r>
      <w:r>
        <w:rPr>
          <w:noProof/>
        </w:rPr>
        <w:t xml:space="preserve">             </w:t>
      </w:r>
    </w:p>
    <w:p w14:paraId="43CF1BC8" w14:textId="77777777" w:rsidR="00162B6B" w:rsidRDefault="00162B6B" w:rsidP="00847F47">
      <w:pPr>
        <w:pStyle w:val="ListParagraph"/>
      </w:pPr>
    </w:p>
    <w:p w14:paraId="2E1DB5AB" w14:textId="2BCAC133" w:rsidR="002F425D" w:rsidRDefault="002F425D" w:rsidP="00B54408">
      <w:pPr>
        <w:pStyle w:val="Heading3"/>
        <w:numPr>
          <w:ilvl w:val="2"/>
          <w:numId w:val="49"/>
        </w:numPr>
        <w:spacing w:line="268" w:lineRule="auto"/>
        <w:ind w:left="360"/>
      </w:pPr>
      <w:r>
        <w:t>Using App Designer</w:t>
      </w:r>
    </w:p>
    <w:p w14:paraId="5B0A9893" w14:textId="33BCE732" w:rsidR="002F425D" w:rsidRDefault="002F425D" w:rsidP="009C53D3">
      <w:pPr>
        <w:pStyle w:val="ListParagraph"/>
        <w:numPr>
          <w:ilvl w:val="0"/>
          <w:numId w:val="33"/>
        </w:numPr>
        <w:ind w:left="1080"/>
      </w:pPr>
      <w:r>
        <w:t xml:space="preserve">Click on </w:t>
      </w:r>
      <w:r w:rsidR="00847F47">
        <w:t>index.html in the file manager and click on App Designer tab, this will open up App Designer for you to design your UI</w:t>
      </w:r>
      <w:r>
        <w:t>.</w:t>
      </w:r>
    </w:p>
    <w:p w14:paraId="408C2DEC" w14:textId="77777777" w:rsidR="002F425D" w:rsidRDefault="002F425D" w:rsidP="009C53D3">
      <w:pPr>
        <w:pStyle w:val="ListParagraph"/>
        <w:numPr>
          <w:ilvl w:val="0"/>
          <w:numId w:val="33"/>
        </w:numPr>
        <w:ind w:left="1080"/>
      </w:pPr>
      <w:r>
        <w:t>Select App Framework to start with.</w:t>
      </w:r>
    </w:p>
    <w:p w14:paraId="5CCA8D80" w14:textId="1F304AEE" w:rsidR="002F425D" w:rsidRDefault="009C53D3" w:rsidP="009C53D3">
      <w:pPr>
        <w:tabs>
          <w:tab w:val="left" w:pos="270"/>
        </w:tabs>
        <w:ind w:left="810" w:hanging="90"/>
      </w:pPr>
      <w:r>
        <w:rPr>
          <w:noProof/>
        </w:rPr>
        <w:t xml:space="preserve">  </w:t>
      </w:r>
      <w:r w:rsidR="002F425D">
        <w:rPr>
          <w:noProof/>
        </w:rPr>
        <w:drawing>
          <wp:inline distT="0" distB="0" distL="0" distR="0" wp14:anchorId="778B2C9D" wp14:editId="059909EF">
            <wp:extent cx="5671185" cy="33147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1185" cy="3314700"/>
                    </a:xfrm>
                    <a:prstGeom prst="rect">
                      <a:avLst/>
                    </a:prstGeom>
                    <a:noFill/>
                    <a:ln>
                      <a:noFill/>
                    </a:ln>
                  </pic:spPr>
                </pic:pic>
              </a:graphicData>
            </a:graphic>
          </wp:inline>
        </w:drawing>
      </w:r>
    </w:p>
    <w:p w14:paraId="0FEC42EB" w14:textId="1B7EBA72" w:rsidR="00847F47" w:rsidRDefault="00847F47" w:rsidP="00847F47">
      <w:pPr>
        <w:pStyle w:val="ListParagraph"/>
        <w:numPr>
          <w:ilvl w:val="0"/>
          <w:numId w:val="36"/>
        </w:numPr>
      </w:pPr>
      <w:r>
        <w:t>From the controls panel d</w:t>
      </w:r>
      <w:r w:rsidR="005B6D2A">
        <w:t xml:space="preserve">rag and drop a header </w:t>
      </w:r>
      <w:r w:rsidR="00B43C1D">
        <w:t>component</w:t>
      </w:r>
      <w:r w:rsidR="005B6D2A">
        <w:t xml:space="preserve"> </w:t>
      </w:r>
      <w:r>
        <w:t>into the design panel.</w:t>
      </w:r>
    </w:p>
    <w:p w14:paraId="0C21458B" w14:textId="543C3612" w:rsidR="005B6D2A" w:rsidRDefault="00847F47" w:rsidP="00847F47">
      <w:pPr>
        <w:pStyle w:val="ListParagraph"/>
        <w:numPr>
          <w:ilvl w:val="0"/>
          <w:numId w:val="36"/>
        </w:numPr>
      </w:pPr>
      <w:r>
        <w:t>A</w:t>
      </w:r>
      <w:r w:rsidR="005B6D2A">
        <w:t xml:space="preserve">dd a title by selecting the Title on the Properties menu to the right. </w:t>
      </w:r>
    </w:p>
    <w:p w14:paraId="67C3575E" w14:textId="77777777" w:rsidR="00B43C1D" w:rsidRDefault="00B43C1D" w:rsidP="00B43C1D"/>
    <w:p w14:paraId="5764E140" w14:textId="677D4071" w:rsidR="00B43C1D" w:rsidRDefault="008C7B61" w:rsidP="00B43C1D">
      <w:r>
        <w:rPr>
          <w:noProof/>
        </w:rPr>
        <w:lastRenderedPageBreak/>
        <w:drawing>
          <wp:inline distT="0" distB="0" distL="0" distR="0" wp14:anchorId="3E9BD7E9" wp14:editId="62D02DE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p>
    <w:p w14:paraId="7375A050" w14:textId="7B1DC98E" w:rsidR="005B6D2A" w:rsidRDefault="005B6D2A" w:rsidP="005B6D2A">
      <w:pPr>
        <w:pStyle w:val="ListParagraph"/>
        <w:numPr>
          <w:ilvl w:val="0"/>
          <w:numId w:val="22"/>
        </w:numPr>
        <w:ind w:left="360" w:firstLine="0"/>
      </w:pPr>
      <w:r>
        <w:t xml:space="preserve">Drag and drop a button. Change the text </w:t>
      </w:r>
      <w:r w:rsidR="00B43C1D">
        <w:t>of label under</w:t>
      </w:r>
      <w:r>
        <w:t xml:space="preserve"> the properties to “</w:t>
      </w:r>
      <w:r w:rsidR="00B43C1D">
        <w:t>Beep</w:t>
      </w:r>
      <w:r>
        <w:t>”</w:t>
      </w:r>
    </w:p>
    <w:p w14:paraId="40CA36C2" w14:textId="53879845" w:rsidR="00B43C1D" w:rsidRDefault="00B43C1D" w:rsidP="005B6D2A">
      <w:pPr>
        <w:pStyle w:val="ListParagraph"/>
        <w:numPr>
          <w:ilvl w:val="0"/>
          <w:numId w:val="22"/>
        </w:numPr>
        <w:ind w:left="360" w:firstLine="0"/>
      </w:pPr>
      <w:r>
        <w:t>Similarly add two more buttons for “Vibrate” and “Play Sound”</w:t>
      </w:r>
    </w:p>
    <w:p w14:paraId="2DFF5EA9" w14:textId="377D5139" w:rsidR="005B6D2A" w:rsidRPr="005B6D2A" w:rsidRDefault="005E5E93" w:rsidP="00B43C1D">
      <w:r>
        <w:rPr>
          <w:noProof/>
        </w:rPr>
        <w:t xml:space="preserve">                </w:t>
      </w:r>
      <w:r w:rsidR="008C7B61">
        <w:rPr>
          <w:noProof/>
        </w:rPr>
        <w:drawing>
          <wp:inline distT="0" distB="0" distL="0" distR="0" wp14:anchorId="39ACB18F" wp14:editId="3E8A0A6B">
            <wp:extent cx="2787162" cy="40787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7424" cy="4079156"/>
                    </a:xfrm>
                    <a:prstGeom prst="rect">
                      <a:avLst/>
                    </a:prstGeom>
                    <a:noFill/>
                    <a:ln>
                      <a:noFill/>
                    </a:ln>
                  </pic:spPr>
                </pic:pic>
              </a:graphicData>
            </a:graphic>
          </wp:inline>
        </w:drawing>
      </w:r>
    </w:p>
    <w:p w14:paraId="00606917" w14:textId="1A59885B" w:rsidR="003367FB" w:rsidRDefault="009A5C5C" w:rsidP="003367FB">
      <w:pPr>
        <w:pStyle w:val="ListParagraph"/>
        <w:numPr>
          <w:ilvl w:val="0"/>
          <w:numId w:val="21"/>
        </w:numPr>
      </w:pPr>
      <w:r>
        <w:lastRenderedPageBreak/>
        <w:t>Press Ctrl S</w:t>
      </w:r>
      <w:r w:rsidR="003367FB">
        <w:t xml:space="preserve"> to save any UI changes</w:t>
      </w:r>
    </w:p>
    <w:p w14:paraId="1032979C" w14:textId="7FEEFC42" w:rsidR="003367FB" w:rsidRDefault="003367FB" w:rsidP="003367FB">
      <w:pPr>
        <w:pStyle w:val="ListParagraph"/>
        <w:numPr>
          <w:ilvl w:val="0"/>
          <w:numId w:val="21"/>
        </w:numPr>
      </w:pPr>
      <w:r>
        <w:t>View the source using Brackets Editor</w:t>
      </w:r>
    </w:p>
    <w:p w14:paraId="3C79C2A7" w14:textId="33A3497F" w:rsidR="003367FB" w:rsidRDefault="001A3B39" w:rsidP="005F6CE0">
      <w:pPr>
        <w:pStyle w:val="ListParagraph"/>
        <w:ind w:left="360"/>
      </w:pPr>
      <w:r>
        <w:rPr>
          <w:noProof/>
        </w:rPr>
        <w:drawing>
          <wp:inline distT="0" distB="0" distL="0" distR="0" wp14:anchorId="2CEE3F7A" wp14:editId="3E6C0BD5">
            <wp:extent cx="5773270" cy="56622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3270" cy="5662246"/>
                    </a:xfrm>
                    <a:prstGeom prst="rect">
                      <a:avLst/>
                    </a:prstGeom>
                    <a:noFill/>
                    <a:ln>
                      <a:noFill/>
                    </a:ln>
                  </pic:spPr>
                </pic:pic>
              </a:graphicData>
            </a:graphic>
          </wp:inline>
        </w:drawing>
      </w:r>
    </w:p>
    <w:p w14:paraId="18536739" w14:textId="77777777" w:rsidR="0057452A" w:rsidRDefault="0057452A" w:rsidP="0057452A">
      <w:pPr>
        <w:pStyle w:val="Heading3"/>
        <w:numPr>
          <w:ilvl w:val="0"/>
          <w:numId w:val="0"/>
        </w:numPr>
        <w:ind w:left="1080"/>
      </w:pPr>
    </w:p>
    <w:p w14:paraId="66C0E757" w14:textId="520EB934" w:rsidR="003367FB" w:rsidRDefault="003367FB" w:rsidP="005F6CE0">
      <w:pPr>
        <w:pStyle w:val="ListParagraph"/>
        <w:ind w:left="0" w:firstLine="360"/>
      </w:pPr>
    </w:p>
    <w:p w14:paraId="21F081E0" w14:textId="1787D1B7" w:rsidR="005F5637" w:rsidRDefault="005F5637" w:rsidP="003367FB">
      <w:pPr>
        <w:pStyle w:val="ListParagraph"/>
      </w:pPr>
    </w:p>
    <w:p w14:paraId="57EE80DE" w14:textId="6F18C2E2" w:rsidR="0031740C" w:rsidRDefault="001A3B39" w:rsidP="00367BBF">
      <w:pPr>
        <w:pStyle w:val="Heading2"/>
        <w:ind w:hanging="720"/>
      </w:pPr>
      <w:r>
        <w:t>Add</w:t>
      </w:r>
      <w:r w:rsidR="00367BBF">
        <w:t xml:space="preserve"> functionality</w:t>
      </w:r>
    </w:p>
    <w:p w14:paraId="7B69B067" w14:textId="77777777" w:rsidR="00162B6B" w:rsidRDefault="00162B6B" w:rsidP="001A3B39"/>
    <w:p w14:paraId="3078519A" w14:textId="7A117A3B" w:rsidR="001A3B39" w:rsidRDefault="001A3B39" w:rsidP="001A3B39">
      <w:r>
        <w:t>For the sake of consistency</w:t>
      </w:r>
      <w:r w:rsidR="0094760C">
        <w:t xml:space="preserve"> and completeness</w:t>
      </w:r>
      <w:r w:rsidR="00162B6B">
        <w:t xml:space="preserve">, please </w:t>
      </w:r>
      <w:hyperlink r:id="rId18" w:history="1">
        <w:r w:rsidR="00162B6B" w:rsidRPr="00162B6B">
          <w:rPr>
            <w:rStyle w:val="Hyperlink"/>
          </w:rPr>
          <w:t>download</w:t>
        </w:r>
      </w:hyperlink>
      <w:r w:rsidR="00D5227B">
        <w:t xml:space="preserve"> </w:t>
      </w:r>
      <w:r w:rsidR="00162B6B">
        <w:t xml:space="preserve">the project </w:t>
      </w:r>
      <w:r w:rsidR="002852BB">
        <w:t xml:space="preserve">from </w:t>
      </w:r>
      <w:proofErr w:type="spellStart"/>
      <w:r w:rsidR="002852BB">
        <w:t>github</w:t>
      </w:r>
      <w:proofErr w:type="spellEnd"/>
      <w:r w:rsidR="002852BB">
        <w:t xml:space="preserve"> </w:t>
      </w:r>
      <w:r w:rsidR="00162B6B">
        <w:t>that has been</w:t>
      </w:r>
      <w:r>
        <w:t xml:space="preserve"> created beforehand. It will provide a skeleton for you to insert the functionality at proper places</w:t>
      </w:r>
      <w:r w:rsidR="0094760C">
        <w:t xml:space="preserve"> and it also has all the assets necessary for this project</w:t>
      </w:r>
      <w:r>
        <w:t xml:space="preserve">. </w:t>
      </w:r>
    </w:p>
    <w:p w14:paraId="6CFC6574" w14:textId="497B63FB" w:rsidR="001A3B39" w:rsidRDefault="001A3B39" w:rsidP="001A3B39">
      <w:r>
        <w:lastRenderedPageBreak/>
        <w:t xml:space="preserve">Unzip the project and </w:t>
      </w:r>
      <w:r w:rsidR="00162B6B">
        <w:t>open</w:t>
      </w:r>
      <w:r w:rsidR="003727D5">
        <w:t xml:space="preserve"> the project using “Open A Project” icon under Projects </w:t>
      </w:r>
      <w:proofErr w:type="gramStart"/>
      <w:r w:rsidR="003727D5">
        <w:t xml:space="preserve">tab </w:t>
      </w:r>
      <w:r>
        <w:t>.</w:t>
      </w:r>
      <w:proofErr w:type="gramEnd"/>
    </w:p>
    <w:p w14:paraId="29CCF513" w14:textId="77777777" w:rsidR="001A3B39" w:rsidRPr="001A3B39" w:rsidRDefault="001A3B39" w:rsidP="001A3B39"/>
    <w:p w14:paraId="7A9F2B1C" w14:textId="44BBF92B" w:rsidR="0081748C" w:rsidRDefault="00F67359" w:rsidP="00162B6B">
      <w:pPr>
        <w:pStyle w:val="Heading3"/>
        <w:ind w:left="1440" w:hanging="720"/>
      </w:pPr>
      <w:r>
        <w:t xml:space="preserve">Open and Edit </w:t>
      </w:r>
      <w:r w:rsidR="00494915">
        <w:t>project</w:t>
      </w:r>
      <w:r w:rsidR="00D73752">
        <w:t xml:space="preserve"> </w:t>
      </w:r>
    </w:p>
    <w:p w14:paraId="6BCCDFE2" w14:textId="7561296A" w:rsidR="00D73752" w:rsidRDefault="005A1E0F" w:rsidP="00162B6B">
      <w:pPr>
        <w:pStyle w:val="ListParagraph"/>
        <w:numPr>
          <w:ilvl w:val="0"/>
          <w:numId w:val="28"/>
        </w:numPr>
        <w:ind w:left="1800"/>
      </w:pPr>
      <w:r>
        <w:t>Select</w:t>
      </w:r>
      <w:r w:rsidR="00D73752">
        <w:t xml:space="preserve"> the </w:t>
      </w:r>
      <w:r w:rsidR="00B35CE2">
        <w:t>“</w:t>
      </w:r>
      <w:proofErr w:type="spellStart"/>
      <w:r w:rsidR="00B35CE2">
        <w:t>Notifiers</w:t>
      </w:r>
      <w:proofErr w:type="spellEnd"/>
      <w:r w:rsidR="00B35CE2">
        <w:t>”</w:t>
      </w:r>
      <w:r w:rsidR="003727D5">
        <w:t xml:space="preserve"> </w:t>
      </w:r>
      <w:r w:rsidR="00D73752">
        <w:t>project</w:t>
      </w:r>
      <w:r>
        <w:t xml:space="preserve"> in the </w:t>
      </w:r>
      <w:r w:rsidR="003727D5">
        <w:t>P</w:t>
      </w:r>
      <w:r>
        <w:t>rojects tab</w:t>
      </w:r>
    </w:p>
    <w:p w14:paraId="2DB5D04C" w14:textId="4EFD083C" w:rsidR="00D73752" w:rsidRDefault="00D73752" w:rsidP="00162B6B">
      <w:pPr>
        <w:pStyle w:val="ListParagraph"/>
        <w:numPr>
          <w:ilvl w:val="0"/>
          <w:numId w:val="28"/>
        </w:numPr>
        <w:ind w:left="1800"/>
      </w:pPr>
      <w:r>
        <w:t xml:space="preserve">This is the same </w:t>
      </w:r>
      <w:r w:rsidR="003727D5">
        <w:t>UI as we created earlier</w:t>
      </w:r>
      <w:r w:rsidR="00494915">
        <w:t xml:space="preserve">, but with </w:t>
      </w:r>
      <w:r w:rsidR="003727D5">
        <w:t>some extra skeleton for adding the functionality.</w:t>
      </w:r>
    </w:p>
    <w:p w14:paraId="2811AA99" w14:textId="77777777" w:rsidR="00D5227B" w:rsidRDefault="003727D5" w:rsidP="00D5227B">
      <w:pPr>
        <w:pStyle w:val="ListParagraph"/>
        <w:numPr>
          <w:ilvl w:val="0"/>
          <w:numId w:val="28"/>
        </w:numPr>
        <w:ind w:left="1800"/>
      </w:pPr>
      <w:r>
        <w:t>Uncomment code for beep.</w:t>
      </w:r>
    </w:p>
    <w:p w14:paraId="47156BC6" w14:textId="365DEE89" w:rsidR="00923FCD" w:rsidRDefault="00923FCD" w:rsidP="00923FCD">
      <w:pPr>
        <w:pStyle w:val="ListParagraph"/>
        <w:ind w:left="1800"/>
      </w:pPr>
      <w:r>
        <w:rPr>
          <w:noProof/>
        </w:rPr>
        <w:drawing>
          <wp:inline distT="0" distB="0" distL="0" distR="0" wp14:anchorId="08DAA959" wp14:editId="7900FFB0">
            <wp:extent cx="5257800" cy="1609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1609090"/>
                    </a:xfrm>
                    <a:prstGeom prst="rect">
                      <a:avLst/>
                    </a:prstGeom>
                    <a:noFill/>
                    <a:ln>
                      <a:noFill/>
                    </a:ln>
                  </pic:spPr>
                </pic:pic>
              </a:graphicData>
            </a:graphic>
          </wp:inline>
        </w:drawing>
      </w:r>
    </w:p>
    <w:p w14:paraId="455DB24D" w14:textId="420FB9A2" w:rsidR="003A1DAA" w:rsidRDefault="00494915" w:rsidP="00D5227B">
      <w:pPr>
        <w:pStyle w:val="ListParagraph"/>
        <w:numPr>
          <w:ilvl w:val="0"/>
          <w:numId w:val="28"/>
        </w:numPr>
        <w:ind w:left="1800"/>
      </w:pPr>
      <w:r>
        <w:t xml:space="preserve">Use emulator to emulate the </w:t>
      </w:r>
      <w:r w:rsidR="00923FCD">
        <w:t>beep</w:t>
      </w:r>
      <w:r>
        <w:t xml:space="preserve"> functionality.</w:t>
      </w:r>
    </w:p>
    <w:p w14:paraId="7CD97912" w14:textId="77777777" w:rsidR="00D5227B" w:rsidRDefault="00D5227B" w:rsidP="00D5227B">
      <w:pPr>
        <w:pStyle w:val="ListParagraph"/>
      </w:pPr>
    </w:p>
    <w:p w14:paraId="6A1147F6" w14:textId="0E010192" w:rsidR="00D5227B" w:rsidRDefault="00D5227B" w:rsidP="00D5227B">
      <w:pPr>
        <w:pStyle w:val="ListParagraph"/>
        <w:numPr>
          <w:ilvl w:val="0"/>
          <w:numId w:val="28"/>
        </w:numPr>
        <w:ind w:left="1800"/>
      </w:pPr>
      <w:r>
        <w:t>Lookup API for vibrate in the documentation by clicking</w:t>
      </w:r>
      <w:r w:rsidR="00B63A23">
        <w:t xml:space="preserve"> “</w:t>
      </w:r>
      <w:r>
        <w:t>?</w:t>
      </w:r>
      <w:r w:rsidR="00B63A23">
        <w:t>”</w:t>
      </w:r>
      <w:r>
        <w:t xml:space="preserve"> </w:t>
      </w:r>
      <w:r w:rsidR="00B63A23">
        <w:t>at</w:t>
      </w:r>
      <w:r>
        <w:t xml:space="preserve"> the top right of XDK.</w:t>
      </w:r>
    </w:p>
    <w:p w14:paraId="34028EF2" w14:textId="77777777" w:rsidR="00D5227B" w:rsidRDefault="00D5227B" w:rsidP="00D5227B">
      <w:pPr>
        <w:pStyle w:val="ListParagraph"/>
        <w:ind w:left="1800"/>
      </w:pPr>
      <w:r>
        <w:rPr>
          <w:rFonts w:ascii="Georgia" w:eastAsia="Times New Roman" w:hAnsi="Georgia"/>
          <w:noProof/>
          <w:color w:val="000000"/>
          <w:sz w:val="21"/>
          <w:szCs w:val="21"/>
        </w:rPr>
        <w:drawing>
          <wp:inline distT="0" distB="0" distL="0" distR="0" wp14:anchorId="58B2F3B2" wp14:editId="643BDA2A">
            <wp:extent cx="2523490" cy="1872615"/>
            <wp:effectExtent l="0" t="0" r="0" b="0"/>
            <wp:docPr id="22" name="Picture 22" descr="cid:5EFF6A4A-5955-41A4-AE2D-850E0DE86D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d:5EFF6A4A-5955-41A4-AE2D-850E0DE86DF6"/>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2523490" cy="1872615"/>
                    </a:xfrm>
                    <a:prstGeom prst="rect">
                      <a:avLst/>
                    </a:prstGeom>
                    <a:noFill/>
                    <a:ln>
                      <a:noFill/>
                    </a:ln>
                  </pic:spPr>
                </pic:pic>
              </a:graphicData>
            </a:graphic>
          </wp:inline>
        </w:drawing>
      </w:r>
    </w:p>
    <w:p w14:paraId="6132A6F0" w14:textId="77777777" w:rsidR="00D5227B" w:rsidRDefault="00D5227B" w:rsidP="00D5227B">
      <w:pPr>
        <w:pStyle w:val="ListParagraph"/>
        <w:numPr>
          <w:ilvl w:val="0"/>
          <w:numId w:val="28"/>
        </w:numPr>
        <w:ind w:left="1800"/>
      </w:pPr>
      <w:r>
        <w:t>Add code for vibrate on your own</w:t>
      </w:r>
    </w:p>
    <w:p w14:paraId="6F3B3AE6" w14:textId="672D69AD" w:rsidR="00D5227B" w:rsidRDefault="00D5227B" w:rsidP="00D5227B">
      <w:pPr>
        <w:pStyle w:val="ListParagraph"/>
        <w:numPr>
          <w:ilvl w:val="0"/>
          <w:numId w:val="28"/>
        </w:numPr>
        <w:ind w:left="1800"/>
      </w:pPr>
      <w:r>
        <w:t>Add code for playing sound on your own. APIs will be explained.</w:t>
      </w:r>
    </w:p>
    <w:p w14:paraId="4E4F711B" w14:textId="3371F4FF" w:rsidR="00D5227B" w:rsidRDefault="00D5227B" w:rsidP="00D5227B">
      <w:pPr>
        <w:pStyle w:val="ListParagraph"/>
        <w:numPr>
          <w:ilvl w:val="0"/>
          <w:numId w:val="28"/>
        </w:numPr>
        <w:ind w:left="1800"/>
      </w:pPr>
      <w:r>
        <w:t xml:space="preserve">Solution files </w:t>
      </w:r>
      <w:r w:rsidR="00923FCD">
        <w:t xml:space="preserve">on </w:t>
      </w:r>
      <w:proofErr w:type="spellStart"/>
      <w:r w:rsidR="00923FCD">
        <w:t>github</w:t>
      </w:r>
      <w:proofErr w:type="spellEnd"/>
      <w:r w:rsidR="00923FCD">
        <w:t xml:space="preserve"> (link and QR code will be given)</w:t>
      </w:r>
    </w:p>
    <w:p w14:paraId="0B2DF33F" w14:textId="77777777" w:rsidR="00D5227B" w:rsidRPr="003A1DAA" w:rsidRDefault="00D5227B" w:rsidP="00D5227B">
      <w:pPr>
        <w:pStyle w:val="ListParagraph"/>
        <w:ind w:left="1800"/>
      </w:pPr>
    </w:p>
    <w:p w14:paraId="30F275FD" w14:textId="575E24E1" w:rsidR="00103484" w:rsidRDefault="00103484" w:rsidP="00DD6DFE">
      <w:pPr>
        <w:pStyle w:val="Heading2"/>
      </w:pPr>
      <w:r>
        <w:t>Preview in Emulator</w:t>
      </w:r>
    </w:p>
    <w:p w14:paraId="2F32AA07" w14:textId="77777777" w:rsidR="00DD6DFE" w:rsidRDefault="00DD6DFE" w:rsidP="00DD6DFE">
      <w:pPr>
        <w:pStyle w:val="ListParagraph"/>
        <w:numPr>
          <w:ilvl w:val="0"/>
          <w:numId w:val="37"/>
        </w:numPr>
      </w:pPr>
      <w:r>
        <w:t xml:space="preserve">View the project in the emulator. </w:t>
      </w:r>
    </w:p>
    <w:p w14:paraId="45B1A5AF" w14:textId="77777777" w:rsidR="00DD6DFE" w:rsidRDefault="00DD6DFE" w:rsidP="00DD6DFE">
      <w:pPr>
        <w:pStyle w:val="ListParagraph"/>
        <w:numPr>
          <w:ilvl w:val="0"/>
          <w:numId w:val="37"/>
        </w:numPr>
      </w:pPr>
      <w:r>
        <w:t>Change devices to see how the app looks on different devices</w:t>
      </w:r>
    </w:p>
    <w:p w14:paraId="4C1277B8" w14:textId="0252190C" w:rsidR="00860E1E" w:rsidRDefault="008C7B61" w:rsidP="00860E1E">
      <w:r>
        <w:rPr>
          <w:noProof/>
        </w:rPr>
        <w:lastRenderedPageBreak/>
        <w:drawing>
          <wp:inline distT="0" distB="0" distL="0" distR="0" wp14:anchorId="22978B65" wp14:editId="6BFDE75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r w:rsidR="00B63A23">
        <w:rPr>
          <w:noProof/>
        </w:rPr>
        <w:t xml:space="preserve"> </w:t>
      </w:r>
    </w:p>
    <w:p w14:paraId="4B2E0DEE" w14:textId="653CB6B2" w:rsidR="00DD6DFE" w:rsidRDefault="00DD6DFE" w:rsidP="00DD6DFE">
      <w:pPr>
        <w:pStyle w:val="ListParagraph"/>
        <w:ind w:left="0" w:firstLine="360"/>
      </w:pPr>
    </w:p>
    <w:p w14:paraId="072ABA5D" w14:textId="77777777" w:rsidR="00DD6DFE" w:rsidRPr="00DD6DFE" w:rsidRDefault="00DD6DFE" w:rsidP="00DD6DFE"/>
    <w:p w14:paraId="4045602C" w14:textId="6728C3E0" w:rsidR="00103484" w:rsidRDefault="00860E1E" w:rsidP="00860E1E">
      <w:pPr>
        <w:pStyle w:val="Heading2"/>
      </w:pPr>
      <w:r>
        <w:t>Preview on Device</w:t>
      </w:r>
    </w:p>
    <w:p w14:paraId="21EF47B0" w14:textId="068AE88A" w:rsidR="00860E1E" w:rsidRPr="00860E1E" w:rsidRDefault="00860E1E" w:rsidP="00860E1E">
      <w:pPr>
        <w:ind w:left="1440"/>
      </w:pPr>
      <w:r>
        <w:t>To preview your app on your device:</w:t>
      </w:r>
    </w:p>
    <w:p w14:paraId="4C7640D8" w14:textId="68538B3B" w:rsidR="00744654" w:rsidRDefault="00744654" w:rsidP="00103484">
      <w:pPr>
        <w:pStyle w:val="ListParagraph"/>
        <w:numPr>
          <w:ilvl w:val="0"/>
          <w:numId w:val="24"/>
        </w:numPr>
      </w:pPr>
      <w:r>
        <w:t xml:space="preserve">Sync the </w:t>
      </w:r>
      <w:r w:rsidR="0015602F">
        <w:t>project</w:t>
      </w:r>
      <w:r>
        <w:t xml:space="preserve"> to the cloud by navigating to the Test Tab.</w:t>
      </w:r>
    </w:p>
    <w:p w14:paraId="1A07BA18" w14:textId="5C8F6EFE" w:rsidR="00860E1E" w:rsidRDefault="00860E1E" w:rsidP="00860E1E">
      <w:pPr>
        <w:pStyle w:val="ListParagraph"/>
        <w:ind w:left="1800"/>
      </w:pPr>
      <w:r>
        <w:rPr>
          <w:noProof/>
        </w:rPr>
        <w:drawing>
          <wp:inline distT="0" distB="0" distL="0" distR="0" wp14:anchorId="7C287E6F" wp14:editId="51AE0ADE">
            <wp:extent cx="3578469" cy="1584236"/>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8874" cy="1584415"/>
                    </a:xfrm>
                    <a:prstGeom prst="rect">
                      <a:avLst/>
                    </a:prstGeom>
                    <a:noFill/>
                    <a:ln>
                      <a:noFill/>
                    </a:ln>
                  </pic:spPr>
                </pic:pic>
              </a:graphicData>
            </a:graphic>
          </wp:inline>
        </w:drawing>
      </w:r>
    </w:p>
    <w:p w14:paraId="1CE3BDB8" w14:textId="77777777" w:rsidR="00860E1E" w:rsidRDefault="00860E1E" w:rsidP="00860E1E">
      <w:pPr>
        <w:pStyle w:val="ListParagraph"/>
        <w:ind w:left="1800"/>
      </w:pPr>
    </w:p>
    <w:p w14:paraId="24583DC9" w14:textId="69979F18" w:rsidR="00744654" w:rsidRDefault="00860E1E" w:rsidP="00103484">
      <w:pPr>
        <w:pStyle w:val="ListParagraph"/>
        <w:numPr>
          <w:ilvl w:val="0"/>
          <w:numId w:val="24"/>
        </w:numPr>
      </w:pPr>
      <w:r>
        <w:t>On your phone l</w:t>
      </w:r>
      <w:r w:rsidR="00744654">
        <w:t>og into the App Lab app with your XDK credentials</w:t>
      </w:r>
      <w:r w:rsidR="004871CB">
        <w:t xml:space="preserve"> and follow the steps on the Test tab.</w:t>
      </w:r>
    </w:p>
    <w:p w14:paraId="13E74B8A" w14:textId="77777777" w:rsidR="00744654" w:rsidRDefault="00744654" w:rsidP="00103484">
      <w:pPr>
        <w:pStyle w:val="ListParagraph"/>
        <w:numPr>
          <w:ilvl w:val="0"/>
          <w:numId w:val="24"/>
        </w:numPr>
      </w:pPr>
      <w:r>
        <w:t>Select the app to preview</w:t>
      </w:r>
    </w:p>
    <w:p w14:paraId="60867BE5" w14:textId="4F472254" w:rsidR="00860E1E" w:rsidRDefault="00860E1E" w:rsidP="00860E1E">
      <w:pPr>
        <w:pStyle w:val="ListParagraph"/>
        <w:numPr>
          <w:ilvl w:val="0"/>
          <w:numId w:val="24"/>
        </w:numPr>
      </w:pPr>
      <w:r>
        <w:t>Alternatively you can scan the QR code displayed in the Test tab with your phone and it will launch the app on your phone.</w:t>
      </w:r>
    </w:p>
    <w:p w14:paraId="43B1ACFD" w14:textId="2296A3BF" w:rsidR="00860E1E" w:rsidRDefault="00860E1E" w:rsidP="00860E1E">
      <w:r>
        <w:rPr>
          <w:noProof/>
        </w:rPr>
        <w:lastRenderedPageBreak/>
        <w:drawing>
          <wp:inline distT="0" distB="0" distL="0" distR="0" wp14:anchorId="0814982D" wp14:editId="50B1769A">
            <wp:extent cx="5943600" cy="3590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90925"/>
                    </a:xfrm>
                    <a:prstGeom prst="rect">
                      <a:avLst/>
                    </a:prstGeom>
                  </pic:spPr>
                </pic:pic>
              </a:graphicData>
            </a:graphic>
          </wp:inline>
        </w:drawing>
      </w:r>
    </w:p>
    <w:p w14:paraId="38FA6073" w14:textId="77777777" w:rsidR="00942A59" w:rsidRDefault="00942A59" w:rsidP="00860E1E"/>
    <w:p w14:paraId="7852FC82" w14:textId="77777777" w:rsidR="00942A59" w:rsidRDefault="00942A59" w:rsidP="00860E1E"/>
    <w:p w14:paraId="7D42DAD8" w14:textId="39EBC2A2" w:rsidR="00942A59" w:rsidRDefault="00942A59" w:rsidP="00942A59">
      <w:pPr>
        <w:pStyle w:val="Heading2"/>
      </w:pPr>
      <w:r>
        <w:t>Build a Package</w:t>
      </w:r>
    </w:p>
    <w:p w14:paraId="5A9C12F8" w14:textId="5DA0CF70" w:rsidR="00942A59" w:rsidRDefault="00942A59" w:rsidP="00942A59">
      <w:pPr>
        <w:pStyle w:val="Heading3"/>
        <w:numPr>
          <w:ilvl w:val="0"/>
          <w:numId w:val="0"/>
        </w:numPr>
        <w:ind w:left="720"/>
      </w:pPr>
    </w:p>
    <w:p w14:paraId="14310EF9" w14:textId="391816F0" w:rsidR="006D7C6B" w:rsidRDefault="006D7C6B" w:rsidP="00314B2F">
      <w:pPr>
        <w:pStyle w:val="ListParagraph"/>
        <w:numPr>
          <w:ilvl w:val="0"/>
          <w:numId w:val="9"/>
        </w:numPr>
      </w:pPr>
      <w:r>
        <w:t xml:space="preserve">Go to the Build tab </w:t>
      </w:r>
    </w:p>
    <w:p w14:paraId="3E2427B8" w14:textId="7AB30A2E" w:rsidR="00942A59" w:rsidRDefault="00942A59" w:rsidP="00942A59">
      <w:pPr>
        <w:pStyle w:val="ListParagraph"/>
        <w:ind w:left="1440"/>
      </w:pPr>
      <w:r>
        <w:rPr>
          <w:noProof/>
        </w:rPr>
        <w:drawing>
          <wp:inline distT="0" distB="0" distL="0" distR="0" wp14:anchorId="53623FC2" wp14:editId="6DFF6AD9">
            <wp:extent cx="5943600" cy="1609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09090"/>
                    </a:xfrm>
                    <a:prstGeom prst="rect">
                      <a:avLst/>
                    </a:prstGeom>
                    <a:noFill/>
                    <a:ln>
                      <a:noFill/>
                    </a:ln>
                  </pic:spPr>
                </pic:pic>
              </a:graphicData>
            </a:graphic>
          </wp:inline>
        </w:drawing>
      </w:r>
    </w:p>
    <w:p w14:paraId="7ABC3891" w14:textId="77777777" w:rsidR="00D630CB" w:rsidRDefault="00103484" w:rsidP="00314B2F">
      <w:pPr>
        <w:pStyle w:val="ListParagraph"/>
        <w:numPr>
          <w:ilvl w:val="0"/>
          <w:numId w:val="9"/>
        </w:numPr>
      </w:pPr>
      <w:r>
        <w:t>Build an example Android</w:t>
      </w:r>
      <w:r w:rsidR="009A3CD1">
        <w:t>*</w:t>
      </w:r>
      <w:r>
        <w:t xml:space="preserve"> app</w:t>
      </w:r>
      <w:r w:rsidR="00D630CB">
        <w:t xml:space="preserve"> by selecting Android button</w:t>
      </w:r>
      <w:r w:rsidR="004871CB">
        <w:t>.</w:t>
      </w:r>
    </w:p>
    <w:p w14:paraId="5CDDF74B" w14:textId="7514E9AB" w:rsidR="00942A59" w:rsidRDefault="00D630CB" w:rsidP="00942A59">
      <w:pPr>
        <w:pStyle w:val="ListParagraph"/>
        <w:ind w:left="1440"/>
      </w:pPr>
      <w:r>
        <w:rPr>
          <w:noProof/>
        </w:rPr>
        <w:drawing>
          <wp:inline distT="0" distB="0" distL="0" distR="0" wp14:anchorId="46C1F641" wp14:editId="40D41C88">
            <wp:extent cx="1485900" cy="1022093"/>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5900" cy="1022093"/>
                    </a:xfrm>
                    <a:prstGeom prst="rect">
                      <a:avLst/>
                    </a:prstGeom>
                    <a:noFill/>
                    <a:ln>
                      <a:noFill/>
                    </a:ln>
                  </pic:spPr>
                </pic:pic>
              </a:graphicData>
            </a:graphic>
          </wp:inline>
        </w:drawing>
      </w:r>
      <w:r w:rsidR="004871CB">
        <w:t xml:space="preserve"> </w:t>
      </w:r>
    </w:p>
    <w:p w14:paraId="3E553AC2" w14:textId="77777777" w:rsidR="00942A59" w:rsidRDefault="00984565" w:rsidP="00314B2F">
      <w:pPr>
        <w:pStyle w:val="ListParagraph"/>
        <w:numPr>
          <w:ilvl w:val="0"/>
          <w:numId w:val="9"/>
        </w:numPr>
      </w:pPr>
      <w:r>
        <w:lastRenderedPageBreak/>
        <w:t xml:space="preserve">Follow the steps. </w:t>
      </w:r>
    </w:p>
    <w:p w14:paraId="32966D50" w14:textId="77777777" w:rsidR="00942A59" w:rsidRDefault="00942A59" w:rsidP="00942A59">
      <w:pPr>
        <w:pStyle w:val="ListParagraph"/>
        <w:ind w:left="1440"/>
      </w:pPr>
      <w:r>
        <w:rPr>
          <w:noProof/>
        </w:rPr>
        <w:drawing>
          <wp:inline distT="0" distB="0" distL="0" distR="0" wp14:anchorId="03DB7973" wp14:editId="42542EDB">
            <wp:extent cx="5538433" cy="3244362"/>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8433" cy="3244362"/>
                    </a:xfrm>
                    <a:prstGeom prst="rect">
                      <a:avLst/>
                    </a:prstGeom>
                    <a:noFill/>
                    <a:ln>
                      <a:noFill/>
                    </a:ln>
                  </pic:spPr>
                </pic:pic>
              </a:graphicData>
            </a:graphic>
          </wp:inline>
        </w:drawing>
      </w:r>
    </w:p>
    <w:p w14:paraId="10B1ADB1" w14:textId="4FEC70CD" w:rsidR="004871CB" w:rsidRDefault="00984565" w:rsidP="00942A59">
      <w:pPr>
        <w:pStyle w:val="ListParagraph"/>
        <w:numPr>
          <w:ilvl w:val="0"/>
          <w:numId w:val="9"/>
        </w:numPr>
      </w:pPr>
      <w:r>
        <w:t>After the build is complete, y</w:t>
      </w:r>
      <w:r w:rsidR="004871CB">
        <w:t>ou will receive an email pointi</w:t>
      </w:r>
      <w:r>
        <w:t>ng to the download link for your built</w:t>
      </w:r>
      <w:r w:rsidR="004871CB">
        <w:t xml:space="preserve"> app. </w:t>
      </w:r>
    </w:p>
    <w:p w14:paraId="14081C4E" w14:textId="4821AEE2" w:rsidR="00810EF8" w:rsidRDefault="004871CB" w:rsidP="00810EF8">
      <w:pPr>
        <w:pStyle w:val="ListParagraph"/>
        <w:numPr>
          <w:ilvl w:val="0"/>
          <w:numId w:val="9"/>
        </w:numPr>
      </w:pPr>
      <w:r>
        <w:t xml:space="preserve">Download the app and install it. </w:t>
      </w:r>
      <w:r w:rsidR="00103484">
        <w:t xml:space="preserve"> </w:t>
      </w:r>
    </w:p>
    <w:p w14:paraId="6F3E1910" w14:textId="4D822D43" w:rsidR="00F43213" w:rsidRDefault="00F43213" w:rsidP="00810EF8">
      <w:pPr>
        <w:pStyle w:val="Heading1"/>
      </w:pPr>
      <w:r>
        <w:t>Task 2: “Rolling Can” accelerometer app</w:t>
      </w:r>
    </w:p>
    <w:p w14:paraId="4F65B1F0" w14:textId="6817F639" w:rsidR="00F43213" w:rsidRDefault="00F43213" w:rsidP="00F43213">
      <w:r>
        <w:t>This part of the lab will show you how to start with an existing demo available in the XDK New. We will explore the accelerometer API using this example.</w:t>
      </w:r>
    </w:p>
    <w:p w14:paraId="7F743736" w14:textId="203317EC" w:rsidR="00F43213" w:rsidRDefault="00826416" w:rsidP="00F43213">
      <w:pPr>
        <w:pStyle w:val="Heading2"/>
        <w:ind w:left="540" w:hanging="270"/>
      </w:pPr>
      <w:r>
        <w:t xml:space="preserve"> </w:t>
      </w:r>
      <w:r w:rsidR="00F43213">
        <w:t>Start with a demo</w:t>
      </w:r>
    </w:p>
    <w:p w14:paraId="3A7199FE" w14:textId="288F4303" w:rsidR="00F43213" w:rsidRDefault="00F43213" w:rsidP="00F43213">
      <w:pPr>
        <w:pStyle w:val="ListParagraph"/>
        <w:numPr>
          <w:ilvl w:val="0"/>
          <w:numId w:val="45"/>
        </w:numPr>
      </w:pPr>
      <w:r>
        <w:t>In the Projects tab, select “Start a new project”</w:t>
      </w:r>
    </w:p>
    <w:p w14:paraId="1B0A9A1E" w14:textId="75B41255" w:rsidR="00F43213" w:rsidRDefault="00F43213" w:rsidP="00F43213">
      <w:pPr>
        <w:pStyle w:val="ListParagraph"/>
        <w:numPr>
          <w:ilvl w:val="0"/>
          <w:numId w:val="45"/>
        </w:numPr>
      </w:pPr>
      <w:r>
        <w:t>Select “Start with a demo” and select “Rolling Can” demo</w:t>
      </w:r>
    </w:p>
    <w:p w14:paraId="2D8C2D56" w14:textId="7E0851B2" w:rsidR="00F43213" w:rsidRDefault="00826416" w:rsidP="00F43213">
      <w:pPr>
        <w:pStyle w:val="Heading2"/>
        <w:ind w:left="630"/>
      </w:pPr>
      <w:r>
        <w:t xml:space="preserve"> </w:t>
      </w:r>
      <w:r w:rsidR="00F43213">
        <w:t>Preview in Emulator</w:t>
      </w:r>
    </w:p>
    <w:p w14:paraId="696DF208" w14:textId="77777777" w:rsidR="00F43213" w:rsidRDefault="00F43213" w:rsidP="00F43213">
      <w:pPr>
        <w:pStyle w:val="ListParagraph"/>
        <w:numPr>
          <w:ilvl w:val="0"/>
          <w:numId w:val="37"/>
        </w:numPr>
        <w:ind w:left="1080"/>
      </w:pPr>
      <w:r>
        <w:t xml:space="preserve">View the project in the emulator. </w:t>
      </w:r>
    </w:p>
    <w:p w14:paraId="39EB08A7" w14:textId="77777777" w:rsidR="00F43213" w:rsidRDefault="00F43213" w:rsidP="00F43213">
      <w:pPr>
        <w:pStyle w:val="ListParagraph"/>
        <w:numPr>
          <w:ilvl w:val="0"/>
          <w:numId w:val="37"/>
        </w:numPr>
        <w:ind w:left="1080"/>
      </w:pPr>
      <w:r>
        <w:t>Change devices to see how the app looks on different devices</w:t>
      </w:r>
    </w:p>
    <w:p w14:paraId="3044CC4D" w14:textId="05A38011" w:rsidR="00F43213" w:rsidRDefault="00F43213" w:rsidP="00C03F6E">
      <w:pPr>
        <w:pStyle w:val="ListParagraph"/>
        <w:ind w:left="1080"/>
      </w:pPr>
      <w:r>
        <w:rPr>
          <w:noProof/>
        </w:rPr>
        <w:drawing>
          <wp:inline distT="0" distB="0" distL="0" distR="0" wp14:anchorId="74A090C7" wp14:editId="7B4707DD">
            <wp:extent cx="1551473" cy="1312985"/>
            <wp:effectExtent l="0" t="0" r="0" b="825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2395" cy="1313765"/>
                    </a:xfrm>
                    <a:prstGeom prst="rect">
                      <a:avLst/>
                    </a:prstGeom>
                    <a:noFill/>
                    <a:ln>
                      <a:noFill/>
                    </a:ln>
                  </pic:spPr>
                </pic:pic>
              </a:graphicData>
            </a:graphic>
          </wp:inline>
        </w:drawing>
      </w:r>
    </w:p>
    <w:p w14:paraId="08B7D027" w14:textId="49BB44A2" w:rsidR="00F43213" w:rsidRDefault="00F43213" w:rsidP="00F43213">
      <w:pPr>
        <w:pStyle w:val="ListParagraph"/>
        <w:numPr>
          <w:ilvl w:val="0"/>
          <w:numId w:val="37"/>
        </w:numPr>
        <w:ind w:left="1080"/>
      </w:pPr>
      <w:r>
        <w:lastRenderedPageBreak/>
        <w:t>Drag around the device in the accelerometer tab in emulator to emulate accelerometer</w:t>
      </w:r>
    </w:p>
    <w:p w14:paraId="64B07261" w14:textId="71872144" w:rsidR="006239F7" w:rsidRDefault="006239F7" w:rsidP="006239F7">
      <w:pPr>
        <w:pStyle w:val="ListParagraph"/>
        <w:ind w:left="1080"/>
      </w:pPr>
      <w:r>
        <w:rPr>
          <w:noProof/>
        </w:rPr>
        <w:drawing>
          <wp:inline distT="0" distB="0" distL="0" distR="0" wp14:anchorId="6814340C" wp14:editId="6A1DAFCF">
            <wp:extent cx="2652395" cy="16916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stretch>
                      <a:fillRect/>
                    </a:stretch>
                  </pic:blipFill>
                  <pic:spPr>
                    <a:xfrm>
                      <a:off x="0" y="0"/>
                      <a:ext cx="2652395" cy="1691640"/>
                    </a:xfrm>
                    <a:prstGeom prst="rect">
                      <a:avLst/>
                    </a:prstGeom>
                  </pic:spPr>
                </pic:pic>
              </a:graphicData>
            </a:graphic>
          </wp:inline>
        </w:drawing>
      </w:r>
    </w:p>
    <w:p w14:paraId="771DCEF5" w14:textId="77777777" w:rsidR="006239F7" w:rsidRDefault="006239F7" w:rsidP="006239F7"/>
    <w:p w14:paraId="4D24DC6F" w14:textId="58B644CF" w:rsidR="00F43213" w:rsidRDefault="00F43213" w:rsidP="00F43213">
      <w:pPr>
        <w:pStyle w:val="Heading2"/>
        <w:tabs>
          <w:tab w:val="left" w:pos="810"/>
        </w:tabs>
      </w:pPr>
      <w:r>
        <w:t xml:space="preserve"> Make changes in the code</w:t>
      </w:r>
    </w:p>
    <w:p w14:paraId="3A3E798F" w14:textId="0BF0B895" w:rsidR="00F43213" w:rsidRDefault="00F43213" w:rsidP="00F43213">
      <w:pPr>
        <w:pStyle w:val="ListParagraph"/>
        <w:numPr>
          <w:ilvl w:val="0"/>
          <w:numId w:val="47"/>
        </w:numPr>
      </w:pPr>
      <w:r>
        <w:t>Uncomment the part of code in the index.html</w:t>
      </w:r>
      <w:r w:rsidR="00C36A47">
        <w:t>. You can find this piece of the code in lines 349-361. Uncomment the part with can_doug.png both at 351 &amp; 360</w:t>
      </w:r>
    </w:p>
    <w:p w14:paraId="58C925FA" w14:textId="6D3ACF69" w:rsidR="00F43213" w:rsidRDefault="00C36A47" w:rsidP="00F43213">
      <w:pPr>
        <w:pStyle w:val="ListParagraph"/>
        <w:ind w:left="810"/>
      </w:pPr>
      <w:r>
        <w:rPr>
          <w:noProof/>
        </w:rPr>
        <w:drawing>
          <wp:inline distT="0" distB="0" distL="0" distR="0" wp14:anchorId="0433DEF1" wp14:editId="380F47A0">
            <wp:extent cx="5943600" cy="150050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00505"/>
                    </a:xfrm>
                    <a:prstGeom prst="rect">
                      <a:avLst/>
                    </a:prstGeom>
                    <a:noFill/>
                    <a:ln>
                      <a:noFill/>
                    </a:ln>
                  </pic:spPr>
                </pic:pic>
              </a:graphicData>
            </a:graphic>
          </wp:inline>
        </w:drawing>
      </w:r>
    </w:p>
    <w:p w14:paraId="5056E49A" w14:textId="3E5D28BE" w:rsidR="00F43213" w:rsidRDefault="00EF7B46" w:rsidP="00F43213">
      <w:pPr>
        <w:pStyle w:val="ListParagraph"/>
        <w:numPr>
          <w:ilvl w:val="0"/>
          <w:numId w:val="47"/>
        </w:numPr>
      </w:pPr>
      <w:r>
        <w:t>And comment the code above it</w:t>
      </w:r>
      <w:r w:rsidR="00C36A47">
        <w:t xml:space="preserve"> – the one with can.png at lines 349 and 358</w:t>
      </w:r>
      <w:r>
        <w:t>. It should change to look like:</w:t>
      </w:r>
    </w:p>
    <w:p w14:paraId="0C9EAC94" w14:textId="57665419" w:rsidR="00EF7B46" w:rsidRPr="00F43213" w:rsidRDefault="00EF7B46" w:rsidP="00EF7B46">
      <w:pPr>
        <w:pStyle w:val="ListParagraph"/>
        <w:ind w:left="900"/>
      </w:pPr>
      <w:r>
        <w:rPr>
          <w:noProof/>
        </w:rPr>
        <w:drawing>
          <wp:inline distT="0" distB="0" distL="0" distR="0" wp14:anchorId="19038835" wp14:editId="3AEA87CE">
            <wp:extent cx="5943600" cy="1534601"/>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34601"/>
                    </a:xfrm>
                    <a:prstGeom prst="rect">
                      <a:avLst/>
                    </a:prstGeom>
                    <a:noFill/>
                    <a:ln>
                      <a:noFill/>
                    </a:ln>
                  </pic:spPr>
                </pic:pic>
              </a:graphicData>
            </a:graphic>
          </wp:inline>
        </w:drawing>
      </w:r>
    </w:p>
    <w:p w14:paraId="77F8AA10" w14:textId="6A0E29C4" w:rsidR="00D711F4" w:rsidRDefault="00DB44AB" w:rsidP="00DB44AB">
      <w:pPr>
        <w:pStyle w:val="ListParagraph"/>
        <w:numPr>
          <w:ilvl w:val="0"/>
          <w:numId w:val="47"/>
        </w:numPr>
      </w:pPr>
      <w:r>
        <w:t>Preview the changes in Emulator by f</w:t>
      </w:r>
      <w:r w:rsidR="00D711F4">
        <w:t>ollow</w:t>
      </w:r>
      <w:r>
        <w:t>ing instructions from 4</w:t>
      </w:r>
      <w:r w:rsidR="00D711F4">
        <w:t>.2</w:t>
      </w:r>
    </w:p>
    <w:p w14:paraId="0FEE9748" w14:textId="161F5503" w:rsidR="006239F7" w:rsidRDefault="006239F7" w:rsidP="006239F7">
      <w:pPr>
        <w:pStyle w:val="ListParagraph"/>
        <w:ind w:left="1080"/>
      </w:pPr>
      <w:r>
        <w:rPr>
          <w:noProof/>
        </w:rPr>
        <w:lastRenderedPageBreak/>
        <w:drawing>
          <wp:inline distT="0" distB="0" distL="0" distR="0" wp14:anchorId="4B0D0E3C" wp14:editId="4EE7EBD6">
            <wp:extent cx="2704465" cy="1713230"/>
            <wp:effectExtent l="0" t="0" r="635" b="1270"/>
            <wp:docPr id="20" name="Picture 2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stretch>
                      <a:fillRect/>
                    </a:stretch>
                  </pic:blipFill>
                  <pic:spPr>
                    <a:xfrm>
                      <a:off x="0" y="0"/>
                      <a:ext cx="2704465" cy="1713230"/>
                    </a:xfrm>
                    <a:prstGeom prst="rect">
                      <a:avLst/>
                    </a:prstGeom>
                  </pic:spPr>
                </pic:pic>
              </a:graphicData>
            </a:graphic>
          </wp:inline>
        </w:drawing>
      </w:r>
    </w:p>
    <w:p w14:paraId="1E10662B" w14:textId="3C65307A" w:rsidR="00EF7B46" w:rsidRPr="00EF7B46" w:rsidRDefault="00EF7B46" w:rsidP="00EF7B46">
      <w:pPr>
        <w:pStyle w:val="ListParagraph"/>
        <w:numPr>
          <w:ilvl w:val="0"/>
          <w:numId w:val="47"/>
        </w:numPr>
      </w:pPr>
      <w:r>
        <w:t>You can notice the can</w:t>
      </w:r>
      <w:r w:rsidR="00DB44AB">
        <w:t xml:space="preserve"> image</w:t>
      </w:r>
      <w:r>
        <w:t xml:space="preserve"> in the demo </w:t>
      </w:r>
      <w:r w:rsidR="00D711F4">
        <w:t xml:space="preserve">has </w:t>
      </w:r>
      <w:r>
        <w:t>change</w:t>
      </w:r>
      <w:r w:rsidR="00D711F4">
        <w:t>d</w:t>
      </w:r>
    </w:p>
    <w:p w14:paraId="05C82CC9" w14:textId="6884FF04" w:rsidR="00DB44AB" w:rsidRDefault="007E3326" w:rsidP="00F43213">
      <w:pPr>
        <w:pStyle w:val="Heading2"/>
        <w:tabs>
          <w:tab w:val="left" w:pos="810"/>
        </w:tabs>
      </w:pPr>
      <w:r>
        <w:t xml:space="preserve"> </w:t>
      </w:r>
      <w:r w:rsidR="00DB44AB">
        <w:t>Make further changes to code</w:t>
      </w:r>
    </w:p>
    <w:p w14:paraId="781B9A65" w14:textId="11017DDB" w:rsidR="00DB44AB" w:rsidRDefault="00DB44AB" w:rsidP="00DB44AB">
      <w:pPr>
        <w:pStyle w:val="ListParagraph"/>
        <w:numPr>
          <w:ilvl w:val="0"/>
          <w:numId w:val="48"/>
        </w:numPr>
      </w:pPr>
      <w:r>
        <w:t xml:space="preserve">Notice the </w:t>
      </w:r>
      <w:proofErr w:type="spellStart"/>
      <w:r>
        <w:t>intel.xdk.watchAcceleration</w:t>
      </w:r>
      <w:proofErr w:type="spellEnd"/>
      <w:r>
        <w:t xml:space="preserve"> takes in an option opt.</w:t>
      </w:r>
    </w:p>
    <w:p w14:paraId="4B673774" w14:textId="2FD1251F" w:rsidR="00DB44AB" w:rsidRPr="00DB44AB" w:rsidRDefault="00DB44AB" w:rsidP="00DB44AB">
      <w:pPr>
        <w:pStyle w:val="ListParagraph"/>
        <w:numPr>
          <w:ilvl w:val="0"/>
          <w:numId w:val="48"/>
        </w:numPr>
      </w:pPr>
      <w:r>
        <w:t xml:space="preserve">Play around with </w:t>
      </w:r>
      <w:r w:rsidR="00F112DC">
        <w:t>increasing</w:t>
      </w:r>
      <w:r>
        <w:t xml:space="preserve"> the </w:t>
      </w:r>
      <w:proofErr w:type="spellStart"/>
      <w:r>
        <w:t>opt.frequency</w:t>
      </w:r>
      <w:proofErr w:type="spellEnd"/>
      <w:r>
        <w:t xml:space="preserve">.  And preview the changes as visible in the emulator. </w:t>
      </w:r>
    </w:p>
    <w:p w14:paraId="16831973" w14:textId="6E708710" w:rsidR="00DB44AB" w:rsidRDefault="00DB44AB" w:rsidP="00DB44AB">
      <w:pPr>
        <w:pStyle w:val="Heading2"/>
        <w:numPr>
          <w:ilvl w:val="0"/>
          <w:numId w:val="0"/>
        </w:numPr>
        <w:tabs>
          <w:tab w:val="left" w:pos="810"/>
        </w:tabs>
        <w:ind w:left="450"/>
      </w:pPr>
      <w:r>
        <w:rPr>
          <w:noProof/>
        </w:rPr>
        <w:drawing>
          <wp:inline distT="0" distB="0" distL="0" distR="0" wp14:anchorId="49CB28CE" wp14:editId="7DF7C0C0">
            <wp:extent cx="5943600" cy="1844089"/>
            <wp:effectExtent l="0" t="0" r="0" b="1016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44089"/>
                    </a:xfrm>
                    <a:prstGeom prst="rect">
                      <a:avLst/>
                    </a:prstGeom>
                    <a:noFill/>
                    <a:ln>
                      <a:noFill/>
                    </a:ln>
                  </pic:spPr>
                </pic:pic>
              </a:graphicData>
            </a:graphic>
          </wp:inline>
        </w:drawing>
      </w:r>
    </w:p>
    <w:p w14:paraId="700BBC71" w14:textId="3E74114B" w:rsidR="00F43213" w:rsidRDefault="00F43213" w:rsidP="00F43213">
      <w:pPr>
        <w:pStyle w:val="Heading2"/>
        <w:tabs>
          <w:tab w:val="left" w:pos="810"/>
        </w:tabs>
      </w:pPr>
      <w:r>
        <w:t>Preview in App Device</w:t>
      </w:r>
    </w:p>
    <w:p w14:paraId="4FD96ACD" w14:textId="44372B2C" w:rsidR="00EF7B46" w:rsidRPr="00EF7B46" w:rsidRDefault="00EF7B46" w:rsidP="00EF7B46">
      <w:pPr>
        <w:pStyle w:val="ListParagraph"/>
        <w:numPr>
          <w:ilvl w:val="0"/>
          <w:numId w:val="47"/>
        </w:numPr>
      </w:pPr>
      <w:r>
        <w:t>Follow the instructions in 4.4</w:t>
      </w:r>
    </w:p>
    <w:p w14:paraId="327A2369" w14:textId="1E07B78A" w:rsidR="00F43213" w:rsidRDefault="00F43213" w:rsidP="00F43213">
      <w:pPr>
        <w:pStyle w:val="Heading2"/>
        <w:tabs>
          <w:tab w:val="left" w:pos="810"/>
        </w:tabs>
      </w:pPr>
      <w:r>
        <w:t xml:space="preserve"> Build a Package</w:t>
      </w:r>
    </w:p>
    <w:p w14:paraId="13801672" w14:textId="1E9B6A19" w:rsidR="00EF7B46" w:rsidRPr="00EF7B46" w:rsidRDefault="00EF7B46" w:rsidP="00EF7B46">
      <w:pPr>
        <w:pStyle w:val="ListParagraph"/>
        <w:numPr>
          <w:ilvl w:val="0"/>
          <w:numId w:val="47"/>
        </w:numPr>
      </w:pPr>
      <w:r>
        <w:t>Follow the instructions in 4.5</w:t>
      </w:r>
    </w:p>
    <w:p w14:paraId="4F3EE925" w14:textId="68A166CE" w:rsidR="00810EF8" w:rsidRDefault="00F43213" w:rsidP="00810EF8">
      <w:pPr>
        <w:pStyle w:val="Heading1"/>
      </w:pPr>
      <w:r>
        <w:t>(Additional) Task 3</w:t>
      </w:r>
      <w:r w:rsidR="00810EF8">
        <w:t>: Develop “Where is my Car?” app</w:t>
      </w:r>
    </w:p>
    <w:p w14:paraId="3D97D714" w14:textId="7C888350" w:rsidR="00810EF8" w:rsidRPr="00810EF8" w:rsidRDefault="00810EF8" w:rsidP="00810EF8">
      <w:r>
        <w:rPr>
          <w:noProof/>
        </w:rPr>
        <w:lastRenderedPageBreak/>
        <w:drawing>
          <wp:inline distT="0" distB="0" distL="0" distR="0" wp14:anchorId="3D4C88EB" wp14:editId="6AACCE40">
            <wp:extent cx="1996114" cy="3851031"/>
            <wp:effectExtent l="0" t="0" r="1079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96676" cy="3852115"/>
                    </a:xfrm>
                    <a:prstGeom prst="rect">
                      <a:avLst/>
                    </a:prstGeom>
                    <a:noFill/>
                    <a:ln>
                      <a:noFill/>
                    </a:ln>
                  </pic:spPr>
                </pic:pic>
              </a:graphicData>
            </a:graphic>
          </wp:inline>
        </w:drawing>
      </w:r>
      <w:r>
        <w:rPr>
          <w:noProof/>
        </w:rPr>
        <w:drawing>
          <wp:inline distT="0" distB="0" distL="0" distR="0" wp14:anchorId="5D921313" wp14:editId="1BA879A7">
            <wp:extent cx="2057400" cy="39122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7722" cy="3912901"/>
                    </a:xfrm>
                    <a:prstGeom prst="rect">
                      <a:avLst/>
                    </a:prstGeom>
                    <a:noFill/>
                    <a:ln>
                      <a:noFill/>
                    </a:ln>
                  </pic:spPr>
                </pic:pic>
              </a:graphicData>
            </a:graphic>
          </wp:inline>
        </w:drawing>
      </w:r>
    </w:p>
    <w:p w14:paraId="22E0AB41" w14:textId="311F0788" w:rsidR="00810EF8" w:rsidRDefault="00810EF8" w:rsidP="00810EF8">
      <w:r>
        <w:t xml:space="preserve">This part of the lab is focused on working with Cordova APIs.  </w:t>
      </w:r>
    </w:p>
    <w:p w14:paraId="694BCE27" w14:textId="13673964" w:rsidR="0059499E" w:rsidRDefault="0059499E" w:rsidP="00810EF8">
      <w:r>
        <w:t xml:space="preserve">Please </w:t>
      </w:r>
      <w:hyperlink r:id="rId36" w:history="1">
        <w:r w:rsidRPr="0059499E">
          <w:rPr>
            <w:rStyle w:val="Hyperlink"/>
          </w:rPr>
          <w:t>download</w:t>
        </w:r>
      </w:hyperlink>
      <w:r>
        <w:t xml:space="preserve"> the basic skeleton for this app</w:t>
      </w:r>
      <w:r w:rsidR="002852BB">
        <w:t xml:space="preserve"> from </w:t>
      </w:r>
      <w:proofErr w:type="spellStart"/>
      <w:r w:rsidR="002852BB">
        <w:t>github</w:t>
      </w:r>
      <w:proofErr w:type="spellEnd"/>
      <w:r>
        <w:t>.</w:t>
      </w:r>
    </w:p>
    <w:p w14:paraId="1D7124A8" w14:textId="703E58C7" w:rsidR="00810EF8" w:rsidRDefault="00810EF8" w:rsidP="00810EF8">
      <w:r>
        <w:t xml:space="preserve">As part of the lab, you will fill in several missing parts of the app, which involve understanding how to work with some basic </w:t>
      </w:r>
      <w:proofErr w:type="spellStart"/>
      <w:r>
        <w:t>Javascript</w:t>
      </w:r>
      <w:proofErr w:type="spellEnd"/>
      <w:r>
        <w:t xml:space="preserve">. You will make use of the tools you used in the previous task to test and debug as you develop. </w:t>
      </w:r>
    </w:p>
    <w:p w14:paraId="18980452" w14:textId="77777777" w:rsidR="00810EF8" w:rsidRDefault="00810EF8" w:rsidP="00810EF8">
      <w:r>
        <w:t xml:space="preserve">This app will use Cordova’s </w:t>
      </w:r>
      <w:proofErr w:type="spellStart"/>
      <w:r>
        <w:t>geolocation</w:t>
      </w:r>
      <w:proofErr w:type="spellEnd"/>
      <w:r>
        <w:t xml:space="preserve"> APIs to access your phone’s GPS to remember where you parked your car. </w:t>
      </w:r>
    </w:p>
    <w:p w14:paraId="1AEA759D" w14:textId="6CA7EDA0" w:rsidR="00810EF8" w:rsidRDefault="00810EF8" w:rsidP="00810EF8">
      <w:pPr>
        <w:pStyle w:val="Heading2"/>
        <w:ind w:left="630"/>
      </w:pPr>
      <w:r>
        <w:t xml:space="preserve"> Open “Where is my car” project</w:t>
      </w:r>
    </w:p>
    <w:p w14:paraId="2FAEC7E0" w14:textId="77777777" w:rsidR="00810EF8" w:rsidRDefault="00810EF8" w:rsidP="00810EF8">
      <w:pPr>
        <w:pStyle w:val="ListParagraph"/>
        <w:numPr>
          <w:ilvl w:val="0"/>
          <w:numId w:val="42"/>
        </w:numPr>
      </w:pPr>
      <w:r>
        <w:t>The project already has the UI necessary for the app. There are two buttons as you open the app.</w:t>
      </w:r>
    </w:p>
    <w:p w14:paraId="12D8ADAD" w14:textId="77777777" w:rsidR="00810EF8" w:rsidRDefault="00810EF8" w:rsidP="00810EF8">
      <w:pPr>
        <w:pStyle w:val="ListParagraph"/>
        <w:numPr>
          <w:ilvl w:val="0"/>
          <w:numId w:val="42"/>
        </w:numPr>
      </w:pPr>
      <w:r>
        <w:t>There are two pages “</w:t>
      </w:r>
      <w:proofErr w:type="spellStart"/>
      <w:r>
        <w:t>homePage</w:t>
      </w:r>
      <w:proofErr w:type="spellEnd"/>
      <w:r>
        <w:t>” and “</w:t>
      </w:r>
      <w:proofErr w:type="spellStart"/>
      <w:r>
        <w:t>mapPage</w:t>
      </w:r>
      <w:proofErr w:type="spellEnd"/>
      <w:r>
        <w:t xml:space="preserve">” </w:t>
      </w:r>
    </w:p>
    <w:p w14:paraId="495311A4" w14:textId="1D8B8B4F" w:rsidR="00810EF8" w:rsidRDefault="00810EF8" w:rsidP="00810EF8">
      <w:pPr>
        <w:pStyle w:val="ListParagraph"/>
        <w:numPr>
          <w:ilvl w:val="0"/>
          <w:numId w:val="42"/>
        </w:numPr>
      </w:pPr>
      <w:r>
        <w:t xml:space="preserve">There are two buttons </w:t>
      </w:r>
    </w:p>
    <w:p w14:paraId="5F36ACEC" w14:textId="5A376D50" w:rsidR="00810EF8" w:rsidRDefault="00810EF8" w:rsidP="00810EF8">
      <w:pPr>
        <w:pStyle w:val="ListParagraph"/>
        <w:numPr>
          <w:ilvl w:val="0"/>
          <w:numId w:val="42"/>
        </w:numPr>
      </w:pPr>
      <w:r>
        <w:t>“Remember My Location” or “</w:t>
      </w:r>
      <w:proofErr w:type="spellStart"/>
      <w:r>
        <w:t>curLoc</w:t>
      </w:r>
      <w:proofErr w:type="spellEnd"/>
      <w:r>
        <w:t xml:space="preserve">” saves the current location. We make use of HTML5’s </w:t>
      </w:r>
      <w:proofErr w:type="spellStart"/>
      <w:r>
        <w:t>localStorage</w:t>
      </w:r>
      <w:proofErr w:type="spellEnd"/>
      <w:r>
        <w:t xml:space="preserve"> to save the location persistently. This enables us to save the location even when we close and reopen the app afresh.</w:t>
      </w:r>
    </w:p>
    <w:p w14:paraId="4F94BDB0" w14:textId="573538DC" w:rsidR="00810EF8" w:rsidRDefault="00810EF8" w:rsidP="00810EF8">
      <w:pPr>
        <w:pStyle w:val="ListParagraph"/>
        <w:numPr>
          <w:ilvl w:val="0"/>
          <w:numId w:val="42"/>
        </w:numPr>
      </w:pPr>
      <w:r>
        <w:lastRenderedPageBreak/>
        <w:t>“Locate my Car” or “</w:t>
      </w:r>
      <w:proofErr w:type="spellStart"/>
      <w:r>
        <w:t>lastLoc</w:t>
      </w:r>
      <w:proofErr w:type="spellEnd"/>
      <w:r>
        <w:t>” will open a map, showing the position of the car using the location we saved using “</w:t>
      </w:r>
      <w:proofErr w:type="spellStart"/>
      <w:r>
        <w:t>curLoc</w:t>
      </w:r>
      <w:proofErr w:type="spellEnd"/>
      <w:r>
        <w:t>” (</w:t>
      </w:r>
      <w:proofErr w:type="spellStart"/>
      <w:r>
        <w:t>localStorage.lat</w:t>
      </w:r>
      <w:proofErr w:type="spellEnd"/>
      <w:r>
        <w:t xml:space="preserve"> &amp; </w:t>
      </w:r>
      <w:proofErr w:type="spellStart"/>
      <w:r>
        <w:t>localStorage.long</w:t>
      </w:r>
      <w:proofErr w:type="spellEnd"/>
      <w:r>
        <w:t xml:space="preserve">) and the user’s current location. The user’s current location updates as the user moves around. </w:t>
      </w:r>
    </w:p>
    <w:p w14:paraId="183DEE9E" w14:textId="77777777" w:rsidR="00810EF8" w:rsidRPr="00885F42" w:rsidRDefault="00810EF8" w:rsidP="00810EF8">
      <w:pPr>
        <w:pStyle w:val="ListParagraph"/>
        <w:numPr>
          <w:ilvl w:val="0"/>
          <w:numId w:val="42"/>
        </w:numPr>
      </w:pPr>
      <w:r>
        <w:t>We use the Google Maps API to embed the map and add the markers.</w:t>
      </w:r>
    </w:p>
    <w:p w14:paraId="1AF7E989" w14:textId="77777777" w:rsidR="00810EF8" w:rsidRDefault="00810EF8" w:rsidP="00810EF8">
      <w:pPr>
        <w:pStyle w:val="Heading2"/>
        <w:ind w:left="900" w:hanging="540"/>
      </w:pPr>
      <w:r>
        <w:t xml:space="preserve">Fill in the “TODO” items. </w:t>
      </w:r>
    </w:p>
    <w:p w14:paraId="33C6E0D9" w14:textId="5B05F078" w:rsidR="00810EF8" w:rsidRDefault="00810EF8" w:rsidP="00810EF8">
      <w:pPr>
        <w:ind w:left="360"/>
      </w:pPr>
      <w:r>
        <w:t xml:space="preserve">There are several blanks in the project corresponding to </w:t>
      </w:r>
      <w:proofErr w:type="spellStart"/>
      <w:r>
        <w:t>cordova</w:t>
      </w:r>
      <w:proofErr w:type="spellEnd"/>
      <w:r>
        <w:t xml:space="preserve"> </w:t>
      </w:r>
      <w:proofErr w:type="spellStart"/>
      <w:r>
        <w:t>geolocation</w:t>
      </w:r>
      <w:proofErr w:type="spellEnd"/>
      <w:r>
        <w:t xml:space="preserve"> APIs.  Refer to </w:t>
      </w:r>
      <w:hyperlink r:id="rId37" w:anchor="Geolocation" w:history="1">
        <w:r w:rsidRPr="00810EF8">
          <w:rPr>
            <w:rStyle w:val="Hyperlink"/>
          </w:rPr>
          <w:t>Cordova’s documentation</w:t>
        </w:r>
      </w:hyperlink>
      <w:r>
        <w:t xml:space="preserve"> for the details of the API. </w:t>
      </w:r>
    </w:p>
    <w:p w14:paraId="0153FBCE" w14:textId="4E062BC9" w:rsidR="00532D20" w:rsidRDefault="00532D20" w:rsidP="00810EF8">
      <w:pPr>
        <w:ind w:left="360"/>
      </w:pPr>
      <w:r>
        <w:t>Look for TODO and follow through in the order suggested. FILL_IN is the parts where you will have to fill in the required APIs or inputs as necessary. To begin with the app does not load</w:t>
      </w:r>
    </w:p>
    <w:p w14:paraId="406DBC08" w14:textId="4141B84F" w:rsidR="00532D20" w:rsidRDefault="00532D20" w:rsidP="00810EF8">
      <w:pPr>
        <w:ind w:left="360"/>
      </w:pPr>
      <w:r>
        <w:t xml:space="preserve">TODO 1: </w:t>
      </w:r>
      <w:proofErr w:type="spellStart"/>
      <w:r>
        <w:t>deviceready</w:t>
      </w:r>
      <w:proofErr w:type="spellEnd"/>
      <w:r>
        <w:t xml:space="preserve"> is an essential to all Cordova applications. It signals that all the Cordova APIs are loaded and the app is ready to use. </w:t>
      </w:r>
      <w:hyperlink r:id="rId38" w:anchor="deviceready" w:history="1">
        <w:r w:rsidRPr="00532D20">
          <w:rPr>
            <w:rStyle w:val="Hyperlink"/>
          </w:rPr>
          <w:t>Refer to the document</w:t>
        </w:r>
      </w:hyperlink>
      <w:r>
        <w:t xml:space="preserve"> for further details. Fill in the right event in place of FILL_IN. You will be able to see the home page with two buttons now.</w:t>
      </w:r>
    </w:p>
    <w:p w14:paraId="5DCA9EFA" w14:textId="2CCA4F6A" w:rsidR="00532D20" w:rsidRDefault="00532D20" w:rsidP="00810EF8">
      <w:pPr>
        <w:ind w:left="360"/>
      </w:pPr>
      <w:r>
        <w:t xml:space="preserve">TODO 2: Fill in the Cordova API for getting the current location. </w:t>
      </w:r>
      <w:hyperlink r:id="rId39" w:history="1">
        <w:r w:rsidRPr="00B831DF">
          <w:rPr>
            <w:rStyle w:val="Hyperlink"/>
          </w:rPr>
          <w:t>Refer to the document</w:t>
        </w:r>
      </w:hyperlink>
      <w:r>
        <w:t xml:space="preserve"> for exact details.</w:t>
      </w:r>
    </w:p>
    <w:p w14:paraId="7A39FC42" w14:textId="00ED4C1A" w:rsidR="00532D20" w:rsidRDefault="00532D20" w:rsidP="00810EF8">
      <w:pPr>
        <w:ind w:left="360"/>
      </w:pPr>
      <w:r>
        <w:t>TODO 3:</w:t>
      </w:r>
      <w:r w:rsidR="00B831DF">
        <w:t xml:space="preserve"> We need an API that updates as the</w:t>
      </w:r>
      <w:r>
        <w:t xml:space="preserve"> user location</w:t>
      </w:r>
      <w:r w:rsidR="00B831DF">
        <w:t xml:space="preserve"> changes</w:t>
      </w:r>
      <w:r>
        <w:t xml:space="preserve">. </w:t>
      </w:r>
      <w:r w:rsidR="00B831DF">
        <w:t xml:space="preserve">While similar to previous API call, this requires an API that watches for user location changes. </w:t>
      </w:r>
      <w:r>
        <w:t>Imagine moving around with your phone trying to locate your car</w:t>
      </w:r>
      <w:r w:rsidR="00B831DF">
        <w:t xml:space="preserve">, this API should watch for user changes and be invoked every time it changes. </w:t>
      </w:r>
    </w:p>
    <w:p w14:paraId="6FACA185" w14:textId="1B6969FC" w:rsidR="00810EF8" w:rsidRDefault="00810EF8" w:rsidP="00810EF8">
      <w:pPr>
        <w:ind w:left="360"/>
      </w:pPr>
      <w:r>
        <w:t xml:space="preserve">Note:  There are two different Cordova APIs we primarily use. </w:t>
      </w:r>
    </w:p>
    <w:p w14:paraId="5D91B7A2" w14:textId="77777777" w:rsidR="00B831DF" w:rsidRDefault="008A16E4" w:rsidP="00810EF8">
      <w:pPr>
        <w:pStyle w:val="ListParagraph"/>
        <w:numPr>
          <w:ilvl w:val="0"/>
          <w:numId w:val="44"/>
        </w:numPr>
      </w:pPr>
      <w:hyperlink r:id="rId40" w:anchor="geolocation.getCurrentPosition" w:history="1">
        <w:proofErr w:type="spellStart"/>
        <w:r w:rsidR="00B831DF" w:rsidRPr="00B831DF">
          <w:rPr>
            <w:rStyle w:val="Hyperlink"/>
          </w:rPr>
          <w:t>getCurrentLocation</w:t>
        </w:r>
        <w:proofErr w:type="spellEnd"/>
        <w:r w:rsidR="00B831DF" w:rsidRPr="00B831DF">
          <w:rPr>
            <w:rStyle w:val="Hyperlink"/>
          </w:rPr>
          <w:t xml:space="preserve"> – gets the current location</w:t>
        </w:r>
      </w:hyperlink>
    </w:p>
    <w:p w14:paraId="56EBD2DF" w14:textId="0BEF05AD" w:rsidR="00B831DF" w:rsidRDefault="00B831DF" w:rsidP="00B831DF">
      <w:pPr>
        <w:pStyle w:val="ListParagraph"/>
      </w:pPr>
      <w:r>
        <w:rPr>
          <w:noProof/>
        </w:rPr>
        <w:drawing>
          <wp:inline distT="0" distB="0" distL="0" distR="0" wp14:anchorId="75424C1F" wp14:editId="2038B2F6">
            <wp:extent cx="5943600" cy="693102"/>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93102"/>
                    </a:xfrm>
                    <a:prstGeom prst="rect">
                      <a:avLst/>
                    </a:prstGeom>
                    <a:noFill/>
                    <a:ln>
                      <a:noFill/>
                    </a:ln>
                  </pic:spPr>
                </pic:pic>
              </a:graphicData>
            </a:graphic>
          </wp:inline>
        </w:drawing>
      </w:r>
    </w:p>
    <w:p w14:paraId="10116A80" w14:textId="77777777" w:rsidR="00B831DF" w:rsidRDefault="008A16E4" w:rsidP="00810EF8">
      <w:pPr>
        <w:pStyle w:val="ListParagraph"/>
        <w:numPr>
          <w:ilvl w:val="0"/>
          <w:numId w:val="44"/>
        </w:numPr>
      </w:pPr>
      <w:hyperlink r:id="rId42" w:anchor="geolocation.watchPosition" w:history="1">
        <w:proofErr w:type="spellStart"/>
        <w:r w:rsidR="00810EF8" w:rsidRPr="00B831DF">
          <w:rPr>
            <w:rStyle w:val="Hyperlink"/>
          </w:rPr>
          <w:t>watchPosition</w:t>
        </w:r>
        <w:proofErr w:type="spellEnd"/>
        <w:r w:rsidR="00810EF8" w:rsidRPr="00B831DF">
          <w:rPr>
            <w:rStyle w:val="Hyperlink"/>
          </w:rPr>
          <w:t xml:space="preserve"> – </w:t>
        </w:r>
        <w:r w:rsidR="00B831DF" w:rsidRPr="00B831DF">
          <w:rPr>
            <w:rStyle w:val="Hyperlink"/>
          </w:rPr>
          <w:t xml:space="preserve">watches for changes to user </w:t>
        </w:r>
        <w:r w:rsidR="00810EF8" w:rsidRPr="00B831DF">
          <w:rPr>
            <w:rStyle w:val="Hyperlink"/>
          </w:rPr>
          <w:t>locatio</w:t>
        </w:r>
        <w:r w:rsidR="00B831DF" w:rsidRPr="00B831DF">
          <w:rPr>
            <w:rStyle w:val="Hyperlink"/>
          </w:rPr>
          <w:t>n and is called</w:t>
        </w:r>
      </w:hyperlink>
    </w:p>
    <w:p w14:paraId="3613ACCF" w14:textId="70B5EA48" w:rsidR="00810EF8" w:rsidRDefault="00B831DF" w:rsidP="00B831DF">
      <w:pPr>
        <w:pStyle w:val="ListParagraph"/>
      </w:pPr>
      <w:r>
        <w:rPr>
          <w:noProof/>
        </w:rPr>
        <w:drawing>
          <wp:inline distT="0" distB="0" distL="0" distR="0" wp14:anchorId="19EB4EE5" wp14:editId="7F3CB4AA">
            <wp:extent cx="6053461" cy="773723"/>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7904" cy="774291"/>
                    </a:xfrm>
                    <a:prstGeom prst="rect">
                      <a:avLst/>
                    </a:prstGeom>
                    <a:noFill/>
                    <a:ln>
                      <a:noFill/>
                    </a:ln>
                  </pic:spPr>
                </pic:pic>
              </a:graphicData>
            </a:graphic>
          </wp:inline>
        </w:drawing>
      </w:r>
      <w:r>
        <w:t xml:space="preserve"> </w:t>
      </w:r>
    </w:p>
    <w:p w14:paraId="3A364422" w14:textId="45735D43" w:rsidR="00B831DF" w:rsidRDefault="00B831DF" w:rsidP="00B831DF">
      <w:pPr>
        <w:ind w:left="360"/>
      </w:pPr>
      <w:r>
        <w:t xml:space="preserve">TODO 4: Uncomment the </w:t>
      </w:r>
      <w:proofErr w:type="spellStart"/>
      <w:r>
        <w:t>addPin</w:t>
      </w:r>
      <w:proofErr w:type="spellEnd"/>
      <w:r>
        <w:t xml:space="preserve"> function call and fill in the latitude and longitude values with the car’s latitude and longitude values. This change adds a car marker on the map corresponding to the car location.</w:t>
      </w:r>
    </w:p>
    <w:p w14:paraId="00F1A4E5" w14:textId="75CDA35C" w:rsidR="00B831DF" w:rsidRDefault="00B831DF" w:rsidP="00B831DF">
      <w:pPr>
        <w:ind w:left="360"/>
      </w:pPr>
      <w:r>
        <w:lastRenderedPageBreak/>
        <w:t xml:space="preserve">TODO 5: Uncomment the </w:t>
      </w:r>
      <w:proofErr w:type="spellStart"/>
      <w:r>
        <w:t>addPin</w:t>
      </w:r>
      <w:proofErr w:type="spellEnd"/>
      <w:r>
        <w:t xml:space="preserve"> function call and fill in the latitude and longitude values with the user’s current location’s latitude and longitude values. This change adds a user marker on the map corresponding to the car location.</w:t>
      </w:r>
    </w:p>
    <w:p w14:paraId="6D010052" w14:textId="675C0AE9" w:rsidR="00B831DF" w:rsidRDefault="00B831DF" w:rsidP="00B831DF">
      <w:pPr>
        <w:ind w:left="360"/>
      </w:pPr>
      <w:r>
        <w:t xml:space="preserve">Note: This is called within the success handler of the Cordova API call. So, you will need to find the latitude and longitude based on the “position” variable. </w:t>
      </w:r>
    </w:p>
    <w:p w14:paraId="27594521" w14:textId="7A9AD9D3" w:rsidR="00B831DF" w:rsidRDefault="00B831DF" w:rsidP="00B831DF">
      <w:pPr>
        <w:ind w:left="360"/>
      </w:pPr>
      <w:r>
        <w:rPr>
          <w:noProof/>
        </w:rPr>
        <w:drawing>
          <wp:inline distT="0" distB="0" distL="0" distR="0" wp14:anchorId="12A475BA" wp14:editId="01CF5B77">
            <wp:extent cx="5943600" cy="1422319"/>
            <wp:effectExtent l="0" t="0" r="0" b="63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22319"/>
                    </a:xfrm>
                    <a:prstGeom prst="rect">
                      <a:avLst/>
                    </a:prstGeom>
                    <a:noFill/>
                    <a:ln>
                      <a:noFill/>
                    </a:ln>
                  </pic:spPr>
                </pic:pic>
              </a:graphicData>
            </a:graphic>
          </wp:inline>
        </w:drawing>
      </w:r>
    </w:p>
    <w:p w14:paraId="658DCE54" w14:textId="77777777" w:rsidR="00B831DF" w:rsidRPr="00885F42" w:rsidRDefault="00B831DF" w:rsidP="00B831DF"/>
    <w:p w14:paraId="2E5455F5" w14:textId="3ADFDCBF" w:rsidR="00810EF8" w:rsidRDefault="00810EF8" w:rsidP="00810EF8">
      <w:pPr>
        <w:pStyle w:val="Heading2"/>
      </w:pPr>
      <w:r>
        <w:t>Preview in emulator</w:t>
      </w:r>
    </w:p>
    <w:p w14:paraId="74725478" w14:textId="77777777" w:rsidR="00810EF8" w:rsidRDefault="00810EF8" w:rsidP="00810EF8">
      <w:pPr>
        <w:ind w:left="360"/>
      </w:pPr>
      <w:r>
        <w:t xml:space="preserve">Verify all the code changes with emulator. You can emulate </w:t>
      </w:r>
      <w:proofErr w:type="spellStart"/>
      <w:r>
        <w:t>geolocation</w:t>
      </w:r>
      <w:proofErr w:type="spellEnd"/>
      <w:r>
        <w:t xml:space="preserve"> APIs in the XDK in the emulator. </w:t>
      </w:r>
    </w:p>
    <w:p w14:paraId="337703C1" w14:textId="0EA688B0" w:rsidR="00495460" w:rsidRDefault="00495460" w:rsidP="00810EF8">
      <w:pPr>
        <w:ind w:left="360"/>
      </w:pPr>
      <w:r>
        <w:t>Follow instructions in 4.3</w:t>
      </w:r>
    </w:p>
    <w:p w14:paraId="0E91BEC4" w14:textId="46E89906" w:rsidR="00495460" w:rsidRPr="008041B4" w:rsidRDefault="00495460" w:rsidP="00495460">
      <w:pPr>
        <w:ind w:left="360"/>
      </w:pPr>
      <w:r>
        <w:t>Note: You can also add alert or console.log messages to print out debug messages. See examples in the project</w:t>
      </w:r>
    </w:p>
    <w:p w14:paraId="0E12427B" w14:textId="43AE1ADB" w:rsidR="00810EF8" w:rsidRDefault="00810EF8" w:rsidP="00810EF8">
      <w:pPr>
        <w:pStyle w:val="Heading2"/>
      </w:pPr>
      <w:r>
        <w:t>Preview on Device</w:t>
      </w:r>
    </w:p>
    <w:p w14:paraId="6B153BF2" w14:textId="0C0DD3EA" w:rsidR="00810EF8" w:rsidRPr="00810EF8" w:rsidRDefault="00810EF8" w:rsidP="00810EF8">
      <w:pPr>
        <w:ind w:left="360"/>
      </w:pPr>
      <w:r>
        <w:t>Follow the instructions in 4.4</w:t>
      </w:r>
    </w:p>
    <w:p w14:paraId="6D8D2513" w14:textId="604EED66" w:rsidR="00810EF8" w:rsidRDefault="00810EF8" w:rsidP="00810EF8">
      <w:pPr>
        <w:pStyle w:val="Heading2"/>
      </w:pPr>
      <w:r>
        <w:t xml:space="preserve">Build </w:t>
      </w:r>
      <w:r w:rsidR="00495460">
        <w:t>a package</w:t>
      </w:r>
    </w:p>
    <w:p w14:paraId="039AAF97" w14:textId="4EF64F13" w:rsidR="00495460" w:rsidRPr="00495460" w:rsidRDefault="00495460" w:rsidP="00495460">
      <w:pPr>
        <w:ind w:left="360"/>
      </w:pPr>
      <w:r>
        <w:t>Follow the instructions in 4.5</w:t>
      </w:r>
    </w:p>
    <w:p w14:paraId="5AD4332D" w14:textId="77777777" w:rsidR="00810EF8" w:rsidRPr="008041B4" w:rsidRDefault="00810EF8" w:rsidP="00810EF8">
      <w:pPr>
        <w:ind w:left="360"/>
      </w:pPr>
      <w:r>
        <w:t xml:space="preserve">Note: You will need to set the right permission in the build UI. Open the Details tab in the Build page to set permissions for </w:t>
      </w:r>
      <w:proofErr w:type="spellStart"/>
      <w:r>
        <w:t>geolocation</w:t>
      </w:r>
      <w:proofErr w:type="spellEnd"/>
      <w:r>
        <w:t xml:space="preserve"> access.</w:t>
      </w:r>
    </w:p>
    <w:p w14:paraId="2B2BBE2C" w14:textId="2B5FD758" w:rsidR="00810EF8" w:rsidRDefault="002821FE" w:rsidP="002821FE">
      <w:pPr>
        <w:pStyle w:val="Heading1"/>
      </w:pPr>
      <w:r>
        <w:t>Important links</w:t>
      </w:r>
    </w:p>
    <w:p w14:paraId="15BDBF48" w14:textId="6251BA8F" w:rsidR="002821FE" w:rsidRDefault="002821FE" w:rsidP="002821FE">
      <w:r>
        <w:t xml:space="preserve">Where to download XDK New: </w:t>
      </w:r>
      <w:hyperlink r:id="rId45" w:history="1">
        <w:r w:rsidRPr="008C60BE">
          <w:rPr>
            <w:rStyle w:val="Hyperlink"/>
          </w:rPr>
          <w:t>http://xdk-software.intel.com/download.html</w:t>
        </w:r>
      </w:hyperlink>
    </w:p>
    <w:p w14:paraId="7CD0850F" w14:textId="44AC6865" w:rsidR="002821FE" w:rsidRDefault="002821FE" w:rsidP="002821FE">
      <w:r>
        <w:t xml:space="preserve">Tutorials &amp; Documentation: </w:t>
      </w:r>
      <w:hyperlink r:id="rId46" w:history="1">
        <w:r w:rsidRPr="008C60BE">
          <w:rPr>
            <w:rStyle w:val="Hyperlink"/>
          </w:rPr>
          <w:t>http://software.intel.com/en-us/html5/tools</w:t>
        </w:r>
      </w:hyperlink>
    </w:p>
    <w:p w14:paraId="7174A11D" w14:textId="53BCD52C" w:rsidR="002821FE" w:rsidRDefault="002821FE" w:rsidP="002821FE">
      <w:r>
        <w:t xml:space="preserve">How to use XDK New: </w:t>
      </w:r>
      <w:hyperlink r:id="rId47" w:history="1">
        <w:r w:rsidRPr="008C60BE">
          <w:rPr>
            <w:rStyle w:val="Hyperlink"/>
          </w:rPr>
          <w:t>http://www.html5dev-software.intel.com/en-us/xdkdocs/index.htm</w:t>
        </w:r>
      </w:hyperlink>
    </w:p>
    <w:p w14:paraId="1E5CD852" w14:textId="343BCAC5" w:rsidR="002821FE" w:rsidRDefault="002821FE" w:rsidP="002821FE">
      <w:r>
        <w:lastRenderedPageBreak/>
        <w:tab/>
      </w:r>
      <w:r>
        <w:tab/>
      </w:r>
      <w:hyperlink r:id="rId48" w:history="1">
        <w:r w:rsidRPr="008C60BE">
          <w:rPr>
            <w:rStyle w:val="Hyperlink"/>
          </w:rPr>
          <w:t>http://www.html5dev-software.intel.com/en-us/xdkdocs/intel-xdk-overview.html</w:t>
        </w:r>
      </w:hyperlink>
    </w:p>
    <w:p w14:paraId="3F81F7FD" w14:textId="391E691E" w:rsidR="008A16E4" w:rsidRDefault="002821FE" w:rsidP="002821FE">
      <w:r>
        <w:t>App Designer:</w:t>
      </w:r>
      <w:r w:rsidR="008A16E4">
        <w:t xml:space="preserve"> </w:t>
      </w:r>
      <w:hyperlink r:id="rId49" w:history="1">
        <w:r w:rsidR="008A16E4" w:rsidRPr="008C60BE">
          <w:rPr>
            <w:rStyle w:val="Hyperlink"/>
          </w:rPr>
          <w:t>http://www.html5dev-software.intel.com/en-us/xdkdocs/app_designer/index.htm</w:t>
        </w:r>
      </w:hyperlink>
    </w:p>
    <w:p w14:paraId="4D117FE0" w14:textId="33639602" w:rsidR="002821FE" w:rsidRDefault="002821FE" w:rsidP="002821FE">
      <w:bookmarkStart w:id="0" w:name="_GoBack"/>
      <w:bookmarkEnd w:id="0"/>
      <w:r>
        <w:t xml:space="preserve">Device Emulator: </w:t>
      </w:r>
      <w:hyperlink r:id="rId50" w:history="1">
        <w:r w:rsidRPr="008C60BE">
          <w:rPr>
            <w:rStyle w:val="Hyperlink"/>
          </w:rPr>
          <w:t>http://www.html5dev-software.intel.com/en-us/xdkdocs/dev_emulator/index.htm</w:t>
        </w:r>
      </w:hyperlink>
    </w:p>
    <w:p w14:paraId="7980E1EA" w14:textId="77777777" w:rsidR="002821FE" w:rsidRDefault="002821FE" w:rsidP="002821FE"/>
    <w:p w14:paraId="1BA6505C" w14:textId="5098A910" w:rsidR="002821FE" w:rsidRDefault="002821FE" w:rsidP="002821FE">
      <w:r>
        <w:t xml:space="preserve">Intel XDK APIs: </w:t>
      </w:r>
      <w:hyperlink r:id="rId51" w:history="1">
        <w:r w:rsidRPr="008C60BE">
          <w:rPr>
            <w:rStyle w:val="Hyperlink"/>
          </w:rPr>
          <w:t>http://www.html5dev-software.intel.com/documentation/jsAPI/index.html</w:t>
        </w:r>
      </w:hyperlink>
    </w:p>
    <w:p w14:paraId="5BDDF17B" w14:textId="2440AD5F" w:rsidR="002821FE" w:rsidRDefault="002821FE" w:rsidP="002821FE">
      <w:r>
        <w:t xml:space="preserve">(Replace </w:t>
      </w:r>
      <w:proofErr w:type="spellStart"/>
      <w:r>
        <w:t>AppMobi</w:t>
      </w:r>
      <w:proofErr w:type="spellEnd"/>
      <w:r>
        <w:t xml:space="preserve"> with </w:t>
      </w:r>
      <w:proofErr w:type="spellStart"/>
      <w:r>
        <w:t>intel.xdk</w:t>
      </w:r>
      <w:proofErr w:type="spellEnd"/>
      <w:r>
        <w:t>)</w:t>
      </w:r>
    </w:p>
    <w:p w14:paraId="039FCB23" w14:textId="5AE1CD38" w:rsidR="002821FE" w:rsidRDefault="002821FE" w:rsidP="002821FE">
      <w:r>
        <w:t xml:space="preserve">Cordova APIs: </w:t>
      </w:r>
      <w:hyperlink r:id="rId52" w:history="1">
        <w:r w:rsidRPr="008C60BE">
          <w:rPr>
            <w:rStyle w:val="Hyperlink"/>
          </w:rPr>
          <w:t>http://cordova.apache.org/docs/en/2.9.0/</w:t>
        </w:r>
      </w:hyperlink>
    </w:p>
    <w:p w14:paraId="634EA723" w14:textId="77777777" w:rsidR="002821FE" w:rsidRPr="002821FE" w:rsidRDefault="002821FE" w:rsidP="002821FE"/>
    <w:sectPr w:rsidR="002821FE" w:rsidRPr="002821FE" w:rsidSect="0042352E">
      <w:headerReference w:type="default" r:id="rId53"/>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FD6FE4" w14:textId="77777777" w:rsidR="006874F1" w:rsidRDefault="006874F1" w:rsidP="00E5353E">
      <w:pPr>
        <w:spacing w:after="0" w:line="240" w:lineRule="auto"/>
      </w:pPr>
      <w:r>
        <w:separator/>
      </w:r>
    </w:p>
  </w:endnote>
  <w:endnote w:type="continuationSeparator" w:id="0">
    <w:p w14:paraId="32386A06" w14:textId="77777777" w:rsidR="006874F1" w:rsidRDefault="006874F1" w:rsidP="00E535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DIN">
    <w:altName w:val="Cambria"/>
    <w:panose1 w:val="00000000000000000000"/>
    <w:charset w:val="00"/>
    <w:family w:val="swiss"/>
    <w:notTrueType/>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DE1761" w14:textId="77777777" w:rsidR="006874F1" w:rsidRDefault="006874F1" w:rsidP="00E5353E">
      <w:pPr>
        <w:spacing w:after="0" w:line="240" w:lineRule="auto"/>
      </w:pPr>
      <w:r>
        <w:separator/>
      </w:r>
    </w:p>
  </w:footnote>
  <w:footnote w:type="continuationSeparator" w:id="0">
    <w:p w14:paraId="4A66C119" w14:textId="77777777" w:rsidR="006874F1" w:rsidRDefault="006874F1" w:rsidP="00E5353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32D20" w14:paraId="7B1E7322" w14:textId="77777777" w:rsidTr="008248C9">
      <w:tc>
        <w:tcPr>
          <w:tcW w:w="4788" w:type="dxa"/>
        </w:tcPr>
        <w:p w14:paraId="198FCF84" w14:textId="1EC63C1A" w:rsidR="00532D20" w:rsidRDefault="00532D20" w:rsidP="003072D8">
          <w:r>
            <w:t>Intel SWPC- Intel XDK New Lab Script</w:t>
          </w:r>
        </w:p>
      </w:tc>
      <w:tc>
        <w:tcPr>
          <w:tcW w:w="4788" w:type="dxa"/>
        </w:tcPr>
        <w:p w14:paraId="3D18CA87" w14:textId="55CB83CD" w:rsidR="00532D20" w:rsidRDefault="00532D20" w:rsidP="00502A4B">
          <w:pPr>
            <w:pStyle w:val="Header"/>
            <w:jc w:val="right"/>
          </w:pPr>
          <w:r>
            <w:t>09.27.2013</w:t>
          </w:r>
        </w:p>
      </w:tc>
    </w:tr>
    <w:tr w:rsidR="00532D20" w14:paraId="0DB054E3" w14:textId="77777777" w:rsidTr="008248C9">
      <w:tc>
        <w:tcPr>
          <w:tcW w:w="4788" w:type="dxa"/>
        </w:tcPr>
        <w:p w14:paraId="20DA05BD" w14:textId="77777777" w:rsidR="00532D20" w:rsidRDefault="00532D20" w:rsidP="00E5353E"/>
      </w:tc>
      <w:tc>
        <w:tcPr>
          <w:tcW w:w="4788" w:type="dxa"/>
        </w:tcPr>
        <w:p w14:paraId="671AE42C" w14:textId="77777777" w:rsidR="00532D20" w:rsidRDefault="00532D20" w:rsidP="000B18D1">
          <w:pPr>
            <w:pStyle w:val="Header"/>
            <w:jc w:val="right"/>
          </w:pPr>
        </w:p>
      </w:tc>
    </w:tr>
  </w:tbl>
  <w:p w14:paraId="5A33D43D" w14:textId="77777777" w:rsidR="00532D20" w:rsidRDefault="00532D20" w:rsidP="00E5353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D7F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3B157B5"/>
    <w:multiLevelType w:val="hybridMultilevel"/>
    <w:tmpl w:val="214CABE2"/>
    <w:lvl w:ilvl="0" w:tplc="6C36B0B2">
      <w:start w:val="1"/>
      <w:numFmt w:val="bullet"/>
      <w:lvlText w:val="•"/>
      <w:lvlJc w:val="left"/>
      <w:pPr>
        <w:tabs>
          <w:tab w:val="num" w:pos="720"/>
        </w:tabs>
        <w:ind w:left="720" w:hanging="360"/>
      </w:pPr>
      <w:rPr>
        <w:rFonts w:ascii="Arial" w:hAnsi="Arial" w:hint="default"/>
      </w:rPr>
    </w:lvl>
    <w:lvl w:ilvl="1" w:tplc="17AC79E2" w:tentative="1">
      <w:start w:val="1"/>
      <w:numFmt w:val="bullet"/>
      <w:lvlText w:val="•"/>
      <w:lvlJc w:val="left"/>
      <w:pPr>
        <w:tabs>
          <w:tab w:val="num" w:pos="1440"/>
        </w:tabs>
        <w:ind w:left="1440" w:hanging="360"/>
      </w:pPr>
      <w:rPr>
        <w:rFonts w:ascii="Arial" w:hAnsi="Arial" w:hint="default"/>
      </w:rPr>
    </w:lvl>
    <w:lvl w:ilvl="2" w:tplc="5AB8B722" w:tentative="1">
      <w:start w:val="1"/>
      <w:numFmt w:val="bullet"/>
      <w:lvlText w:val="•"/>
      <w:lvlJc w:val="left"/>
      <w:pPr>
        <w:tabs>
          <w:tab w:val="num" w:pos="2160"/>
        </w:tabs>
        <w:ind w:left="2160" w:hanging="360"/>
      </w:pPr>
      <w:rPr>
        <w:rFonts w:ascii="Arial" w:hAnsi="Arial" w:hint="default"/>
      </w:rPr>
    </w:lvl>
    <w:lvl w:ilvl="3" w:tplc="3A820696" w:tentative="1">
      <w:start w:val="1"/>
      <w:numFmt w:val="bullet"/>
      <w:lvlText w:val="•"/>
      <w:lvlJc w:val="left"/>
      <w:pPr>
        <w:tabs>
          <w:tab w:val="num" w:pos="2880"/>
        </w:tabs>
        <w:ind w:left="2880" w:hanging="360"/>
      </w:pPr>
      <w:rPr>
        <w:rFonts w:ascii="Arial" w:hAnsi="Arial" w:hint="default"/>
      </w:rPr>
    </w:lvl>
    <w:lvl w:ilvl="4" w:tplc="EF960AC2" w:tentative="1">
      <w:start w:val="1"/>
      <w:numFmt w:val="bullet"/>
      <w:lvlText w:val="•"/>
      <w:lvlJc w:val="left"/>
      <w:pPr>
        <w:tabs>
          <w:tab w:val="num" w:pos="3600"/>
        </w:tabs>
        <w:ind w:left="3600" w:hanging="360"/>
      </w:pPr>
      <w:rPr>
        <w:rFonts w:ascii="Arial" w:hAnsi="Arial" w:hint="default"/>
      </w:rPr>
    </w:lvl>
    <w:lvl w:ilvl="5" w:tplc="0040D882" w:tentative="1">
      <w:start w:val="1"/>
      <w:numFmt w:val="bullet"/>
      <w:lvlText w:val="•"/>
      <w:lvlJc w:val="left"/>
      <w:pPr>
        <w:tabs>
          <w:tab w:val="num" w:pos="4320"/>
        </w:tabs>
        <w:ind w:left="4320" w:hanging="360"/>
      </w:pPr>
      <w:rPr>
        <w:rFonts w:ascii="Arial" w:hAnsi="Arial" w:hint="default"/>
      </w:rPr>
    </w:lvl>
    <w:lvl w:ilvl="6" w:tplc="98A0B5EC" w:tentative="1">
      <w:start w:val="1"/>
      <w:numFmt w:val="bullet"/>
      <w:lvlText w:val="•"/>
      <w:lvlJc w:val="left"/>
      <w:pPr>
        <w:tabs>
          <w:tab w:val="num" w:pos="5040"/>
        </w:tabs>
        <w:ind w:left="5040" w:hanging="360"/>
      </w:pPr>
      <w:rPr>
        <w:rFonts w:ascii="Arial" w:hAnsi="Arial" w:hint="default"/>
      </w:rPr>
    </w:lvl>
    <w:lvl w:ilvl="7" w:tplc="AC76A392" w:tentative="1">
      <w:start w:val="1"/>
      <w:numFmt w:val="bullet"/>
      <w:lvlText w:val="•"/>
      <w:lvlJc w:val="left"/>
      <w:pPr>
        <w:tabs>
          <w:tab w:val="num" w:pos="5760"/>
        </w:tabs>
        <w:ind w:left="5760" w:hanging="360"/>
      </w:pPr>
      <w:rPr>
        <w:rFonts w:ascii="Arial" w:hAnsi="Arial" w:hint="default"/>
      </w:rPr>
    </w:lvl>
    <w:lvl w:ilvl="8" w:tplc="AC329AA8" w:tentative="1">
      <w:start w:val="1"/>
      <w:numFmt w:val="bullet"/>
      <w:lvlText w:val="•"/>
      <w:lvlJc w:val="left"/>
      <w:pPr>
        <w:tabs>
          <w:tab w:val="num" w:pos="6480"/>
        </w:tabs>
        <w:ind w:left="6480" w:hanging="360"/>
      </w:pPr>
      <w:rPr>
        <w:rFonts w:ascii="Arial" w:hAnsi="Arial" w:hint="default"/>
      </w:rPr>
    </w:lvl>
  </w:abstractNum>
  <w:abstractNum w:abstractNumId="2">
    <w:nsid w:val="04531654"/>
    <w:multiLevelType w:val="hybridMultilevel"/>
    <w:tmpl w:val="A4EA1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CA2E9E"/>
    <w:multiLevelType w:val="hybridMultilevel"/>
    <w:tmpl w:val="E4621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281CED"/>
    <w:multiLevelType w:val="hybridMultilevel"/>
    <w:tmpl w:val="DCB6E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07798"/>
    <w:multiLevelType w:val="hybridMultilevel"/>
    <w:tmpl w:val="795EA1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4FA621B"/>
    <w:multiLevelType w:val="hybridMultilevel"/>
    <w:tmpl w:val="027EF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EB1FC5"/>
    <w:multiLevelType w:val="hybridMultilevel"/>
    <w:tmpl w:val="0B4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BA08C1"/>
    <w:multiLevelType w:val="multilevel"/>
    <w:tmpl w:val="8C6E002C"/>
    <w:styleLink w:val="Headings"/>
    <w:lvl w:ilvl="0">
      <w:start w:val="1"/>
      <w:numFmt w:val="decimal"/>
      <w:pStyle w:val="Heading1"/>
      <w:lvlText w:val="%1.0"/>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AAF5C2E"/>
    <w:multiLevelType w:val="multilevel"/>
    <w:tmpl w:val="56763D1E"/>
    <w:lvl w:ilvl="0">
      <w:start w:val="1"/>
      <w:numFmt w:val="decimal"/>
      <w:lvlText w:val="%1.0 "/>
      <w:lvlJc w:val="left"/>
      <w:pPr>
        <w:tabs>
          <w:tab w:val="num" w:pos="72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1DFE58A6"/>
    <w:multiLevelType w:val="hybridMultilevel"/>
    <w:tmpl w:val="88AA72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1020FB9"/>
    <w:multiLevelType w:val="hybridMultilevel"/>
    <w:tmpl w:val="B1582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361259"/>
    <w:multiLevelType w:val="hybridMultilevel"/>
    <w:tmpl w:val="84A2E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4C74B6"/>
    <w:multiLevelType w:val="hybridMultilevel"/>
    <w:tmpl w:val="68F873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32D712F"/>
    <w:multiLevelType w:val="hybridMultilevel"/>
    <w:tmpl w:val="DB7CD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8D7FF3"/>
    <w:multiLevelType w:val="hybridMultilevel"/>
    <w:tmpl w:val="C0B6B8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86F4C0C"/>
    <w:multiLevelType w:val="hybridMultilevel"/>
    <w:tmpl w:val="C2B05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9F4DE7"/>
    <w:multiLevelType w:val="hybridMultilevel"/>
    <w:tmpl w:val="A02E8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9D56633"/>
    <w:multiLevelType w:val="hybridMultilevel"/>
    <w:tmpl w:val="D9007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9F074D2"/>
    <w:multiLevelType w:val="hybridMultilevel"/>
    <w:tmpl w:val="E2DA8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F352AB"/>
    <w:multiLevelType w:val="hybridMultilevel"/>
    <w:tmpl w:val="4CE0A1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0F07204"/>
    <w:multiLevelType w:val="hybridMultilevel"/>
    <w:tmpl w:val="DD06D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5C148B"/>
    <w:multiLevelType w:val="hybridMultilevel"/>
    <w:tmpl w:val="7390C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DE2A92"/>
    <w:multiLevelType w:val="multilevel"/>
    <w:tmpl w:val="8C6E002C"/>
    <w:numStyleLink w:val="Headings"/>
  </w:abstractNum>
  <w:abstractNum w:abstractNumId="24">
    <w:nsid w:val="489C4EF6"/>
    <w:multiLevelType w:val="hybridMultilevel"/>
    <w:tmpl w:val="12466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AD4DB7"/>
    <w:multiLevelType w:val="hybridMultilevel"/>
    <w:tmpl w:val="45067162"/>
    <w:lvl w:ilvl="0" w:tplc="B8147BE4">
      <w:start w:val="6"/>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129604A"/>
    <w:multiLevelType w:val="hybridMultilevel"/>
    <w:tmpl w:val="900CC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6900DC"/>
    <w:multiLevelType w:val="hybridMultilevel"/>
    <w:tmpl w:val="41D02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1E50CC"/>
    <w:multiLevelType w:val="hybridMultilevel"/>
    <w:tmpl w:val="B1360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276458"/>
    <w:multiLevelType w:val="hybridMultilevel"/>
    <w:tmpl w:val="C24E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503A7C"/>
    <w:multiLevelType w:val="hybridMultilevel"/>
    <w:tmpl w:val="F00233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2D15FB"/>
    <w:multiLevelType w:val="hybridMultilevel"/>
    <w:tmpl w:val="C9E26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354B86"/>
    <w:multiLevelType w:val="multilevel"/>
    <w:tmpl w:val="42C0201E"/>
    <w:lvl w:ilvl="0">
      <w:start w:val="1"/>
      <w:numFmt w:val="decimal"/>
      <w:lvlText w:val="%1."/>
      <w:lvlJc w:val="left"/>
      <w:pPr>
        <w:ind w:left="360" w:hanging="360"/>
      </w:p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30A3573"/>
    <w:multiLevelType w:val="hybridMultilevel"/>
    <w:tmpl w:val="548C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5C5BF1"/>
    <w:multiLevelType w:val="hybridMultilevel"/>
    <w:tmpl w:val="FA36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961A74"/>
    <w:multiLevelType w:val="hybridMultilevel"/>
    <w:tmpl w:val="C0CAB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9F326C"/>
    <w:multiLevelType w:val="hybridMultilevel"/>
    <w:tmpl w:val="8A2E71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66E76706"/>
    <w:multiLevelType w:val="hybridMultilevel"/>
    <w:tmpl w:val="60CCD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8E0A5C"/>
    <w:multiLevelType w:val="hybridMultilevel"/>
    <w:tmpl w:val="169A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314ACC"/>
    <w:multiLevelType w:val="hybridMultilevel"/>
    <w:tmpl w:val="5D40D350"/>
    <w:lvl w:ilvl="0" w:tplc="E8746DE2">
      <w:start w:val="1"/>
      <w:numFmt w:val="decimal"/>
      <w:lvlText w:val="%1."/>
      <w:lvlJc w:val="left"/>
      <w:pPr>
        <w:ind w:left="720" w:hanging="360"/>
      </w:pPr>
      <w:rPr>
        <w:rFonts w:ascii="DIN" w:hAnsi="DIN" w:hint="default"/>
        <w:b/>
        <w:i w:val="0"/>
        <w:color w:val="7F7F7F" w:themeColor="text1" w:themeTint="8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FD610C"/>
    <w:multiLevelType w:val="hybridMultilevel"/>
    <w:tmpl w:val="BC1C05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9"/>
  </w:num>
  <w:num w:numId="3">
    <w:abstractNumId w:val="39"/>
  </w:num>
  <w:num w:numId="4">
    <w:abstractNumId w:val="0"/>
  </w:num>
  <w:num w:numId="5">
    <w:abstractNumId w:val="8"/>
    <w:lvlOverride w:ilvl="0">
      <w:lvl w:ilvl="0">
        <w:start w:val="1"/>
        <w:numFmt w:val="decimal"/>
        <w:pStyle w:val="Heading1"/>
        <w:lvlText w:val="%1.0"/>
        <w:lvlJc w:val="left"/>
        <w:pPr>
          <w:ind w:left="360" w:hanging="360"/>
        </w:pPr>
        <w:rPr>
          <w:rFonts w:hint="default"/>
        </w:rPr>
      </w:lvl>
    </w:lvlOverride>
    <w:lvlOverride w:ilvl="1">
      <w:lvl w:ilvl="1">
        <w:start w:val="1"/>
        <w:numFmt w:val="decimal"/>
        <w:pStyle w:val="Heading2"/>
        <w:lvlText w:val="%1.%2"/>
        <w:lvlJc w:val="left"/>
        <w:pPr>
          <w:ind w:left="81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1.%2.%3.%4"/>
        <w:lvlJc w:val="left"/>
        <w:pPr>
          <w:ind w:left="1440" w:hanging="360"/>
        </w:pPr>
        <w:rPr>
          <w:rFonts w:hint="default"/>
        </w:rPr>
      </w:lvl>
    </w:lvlOverride>
    <w:lvlOverride w:ilvl="4">
      <w:lvl w:ilvl="4">
        <w:start w:val="1"/>
        <w:numFmt w:val="decimal"/>
        <w:lvlText w:val="%1.%2.%3.%4.%5"/>
        <w:lvlJc w:val="left"/>
        <w:pPr>
          <w:ind w:left="1800" w:hanging="360"/>
        </w:pPr>
        <w:rPr>
          <w:rFonts w:hint="default"/>
        </w:rPr>
      </w:lvl>
    </w:lvlOverride>
    <w:lvlOverride w:ilvl="5">
      <w:lvl w:ilvl="5">
        <w:start w:val="1"/>
        <w:numFmt w:val="decimal"/>
        <w:lvlText w:val="%1.%2.%3.%4.%5.%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24"/>
  </w:num>
  <w:num w:numId="7">
    <w:abstractNumId w:val="35"/>
  </w:num>
  <w:num w:numId="8">
    <w:abstractNumId w:val="12"/>
  </w:num>
  <w:num w:numId="9">
    <w:abstractNumId w:val="5"/>
  </w:num>
  <w:num w:numId="10">
    <w:abstractNumId w:val="7"/>
  </w:num>
  <w:num w:numId="11">
    <w:abstractNumId w:val="2"/>
  </w:num>
  <w:num w:numId="12">
    <w:abstractNumId w:val="18"/>
  </w:num>
  <w:num w:numId="13">
    <w:abstractNumId w:val="33"/>
  </w:num>
  <w:num w:numId="14">
    <w:abstractNumId w:val="30"/>
  </w:num>
  <w:num w:numId="15">
    <w:abstractNumId w:val="22"/>
  </w:num>
  <w:num w:numId="16">
    <w:abstractNumId w:val="6"/>
  </w:num>
  <w:num w:numId="17">
    <w:abstractNumId w:val="27"/>
  </w:num>
  <w:num w:numId="18">
    <w:abstractNumId w:val="28"/>
  </w:num>
  <w:num w:numId="19">
    <w:abstractNumId w:val="31"/>
  </w:num>
  <w:num w:numId="20">
    <w:abstractNumId w:val="16"/>
  </w:num>
  <w:num w:numId="21">
    <w:abstractNumId w:val="26"/>
  </w:num>
  <w:num w:numId="22">
    <w:abstractNumId w:val="19"/>
  </w:num>
  <w:num w:numId="23">
    <w:abstractNumId w:val="29"/>
  </w:num>
  <w:num w:numId="24">
    <w:abstractNumId w:val="36"/>
  </w:num>
  <w:num w:numId="25">
    <w:abstractNumId w:val="11"/>
  </w:num>
  <w:num w:numId="26">
    <w:abstractNumId w:val="8"/>
  </w:num>
  <w:num w:numId="27">
    <w:abstractNumId w:val="21"/>
  </w:num>
  <w:num w:numId="28">
    <w:abstractNumId w:val="15"/>
  </w:num>
  <w:num w:numId="29">
    <w:abstractNumId w:val="38"/>
  </w:num>
  <w:num w:numId="30">
    <w:abstractNumId w:val="1"/>
  </w:num>
  <w:num w:numId="31">
    <w:abstractNumId w:val="8"/>
    <w:lvlOverride w:ilvl="0">
      <w:startOverride w:val="1"/>
      <w:lvl w:ilvl="0">
        <w:start w:val="1"/>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1"/>
      <w:lvl w:ilvl="2">
        <w:start w:val="1"/>
        <w:numFmt w:val="decimal"/>
        <w:lvlText w:val="%1.%2.%3"/>
        <w:lvlJc w:val="left"/>
        <w:pPr>
          <w:ind w:left="1080" w:hanging="360"/>
        </w:pPr>
        <w:rPr>
          <w:rFonts w:hint="default"/>
        </w:rPr>
      </w:lvl>
    </w:lvlOverride>
    <w:lvlOverride w:ilvl="3">
      <w:startOverride w:val="1"/>
      <w:lvl w:ilvl="3">
        <w:start w:val="1"/>
        <w:numFmt w:val="decimal"/>
        <w:lvlText w:val="%1.%2.%3.%4"/>
        <w:lvlJc w:val="left"/>
        <w:pPr>
          <w:ind w:left="1440" w:hanging="360"/>
        </w:pPr>
        <w:rPr>
          <w:rFonts w:hint="default"/>
        </w:rPr>
      </w:lvl>
    </w:lvlOverride>
    <w:lvlOverride w:ilvl="4">
      <w:startOverride w:val="1"/>
      <w:lvl w:ilvl="4">
        <w:start w:val="1"/>
        <w:numFmt w:val="decimal"/>
        <w:lvlText w:val="%1.%2.%3.%4.%5"/>
        <w:lvlJc w:val="left"/>
        <w:pPr>
          <w:ind w:left="1800" w:hanging="360"/>
        </w:pPr>
        <w:rPr>
          <w:rFonts w:hint="default"/>
        </w:rPr>
      </w:lvl>
    </w:lvlOverride>
    <w:lvlOverride w:ilvl="5">
      <w:startOverride w:val="1"/>
      <w:lvl w:ilvl="5">
        <w:start w:val="1"/>
        <w:numFmt w:val="decimal"/>
        <w:lvlText w:val="%1.%2.%3.%4.%5.%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num>
  <w:num w:numId="32">
    <w:abstractNumId w:val="21"/>
  </w:num>
  <w:num w:numId="33">
    <w:abstractNumId w:val="5"/>
  </w:num>
  <w:num w:numId="34">
    <w:abstractNumId w:val="8"/>
    <w:lvlOverride w:ilvl="0">
      <w:startOverride w:val="4"/>
      <w:lvl w:ilvl="0">
        <w:start w:val="4"/>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1"/>
      <w:lvl w:ilvl="2">
        <w:start w:val="1"/>
        <w:numFmt w:val="decimal"/>
        <w:lvlText w:val="%1.%2.%3"/>
        <w:lvlJc w:val="left"/>
        <w:pPr>
          <w:ind w:left="1080" w:hanging="360"/>
        </w:pPr>
        <w:rPr>
          <w:rFonts w:hint="default"/>
        </w:rPr>
      </w:lvl>
    </w:lvlOverride>
  </w:num>
  <w:num w:numId="35">
    <w:abstractNumId w:val="10"/>
  </w:num>
  <w:num w:numId="36">
    <w:abstractNumId w:val="40"/>
  </w:num>
  <w:num w:numId="37">
    <w:abstractNumId w:val="20"/>
  </w:num>
  <w:num w:numId="38">
    <w:abstractNumId w:val="8"/>
    <w:lvlOverride w:ilvl="0">
      <w:lvl w:ilvl="0">
        <w:start w:val="1"/>
        <w:numFmt w:val="decimal"/>
        <w:pStyle w:val="Heading1"/>
        <w:lvlText w:val="%1.0"/>
        <w:lvlJc w:val="left"/>
        <w:pPr>
          <w:ind w:left="360" w:hanging="360"/>
        </w:pPr>
        <w:rPr>
          <w:rFonts w:hint="default"/>
        </w:rPr>
      </w:lvl>
    </w:lvlOverride>
    <w:lvlOverride w:ilvl="1">
      <w:lvl w:ilvl="1">
        <w:start w:val="1"/>
        <w:numFmt w:val="decimal"/>
        <w:pStyle w:val="Heading2"/>
        <w:lvlText w:val="%1.%2"/>
        <w:lvlJc w:val="left"/>
        <w:pPr>
          <w:ind w:left="720" w:hanging="360"/>
        </w:pPr>
        <w:rPr>
          <w:rFonts w:hint="default"/>
        </w:rPr>
      </w:lvl>
    </w:lvlOverride>
    <w:lvlOverride w:ilvl="2">
      <w:lvl w:ilvl="2">
        <w:start w:val="1"/>
        <w:numFmt w:val="decimal"/>
        <w:lvlText w:val="%1.%2.%3"/>
        <w:lvlJc w:val="left"/>
        <w:pPr>
          <w:ind w:left="1080" w:hanging="360"/>
        </w:pPr>
        <w:rPr>
          <w:rFonts w:hint="default"/>
        </w:rPr>
      </w:lvl>
    </w:lvlOverride>
    <w:lvlOverride w:ilvl="3">
      <w:lvl w:ilvl="3">
        <w:start w:val="1"/>
        <w:numFmt w:val="decimal"/>
        <w:lvlText w:val="%1.%2.%3.%4"/>
        <w:lvlJc w:val="left"/>
        <w:pPr>
          <w:ind w:left="1440" w:hanging="360"/>
        </w:pPr>
        <w:rPr>
          <w:rFonts w:hint="default"/>
        </w:rPr>
      </w:lvl>
    </w:lvlOverride>
    <w:lvlOverride w:ilvl="4">
      <w:lvl w:ilvl="4">
        <w:start w:val="1"/>
        <w:numFmt w:val="decimal"/>
        <w:lvlText w:val="%1.%2.%3.%4.%5"/>
        <w:lvlJc w:val="left"/>
        <w:pPr>
          <w:ind w:left="1800" w:hanging="360"/>
        </w:pPr>
        <w:rPr>
          <w:rFonts w:hint="default"/>
        </w:rPr>
      </w:lvl>
    </w:lvlOverride>
    <w:lvlOverride w:ilvl="5">
      <w:lvl w:ilvl="5">
        <w:start w:val="1"/>
        <w:numFmt w:val="decimal"/>
        <w:lvlText w:val="%1.%2.%3.%4.%5.%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9">
    <w:abstractNumId w:val="13"/>
  </w:num>
  <w:num w:numId="40">
    <w:abstractNumId w:val="34"/>
  </w:num>
  <w:num w:numId="41">
    <w:abstractNumId w:val="25"/>
  </w:num>
  <w:num w:numId="42">
    <w:abstractNumId w:val="37"/>
  </w:num>
  <w:num w:numId="43">
    <w:abstractNumId w:val="32"/>
  </w:num>
  <w:num w:numId="44">
    <w:abstractNumId w:val="4"/>
  </w:num>
  <w:num w:numId="45">
    <w:abstractNumId w:val="14"/>
  </w:num>
  <w:num w:numId="46">
    <w:abstractNumId w:val="23"/>
  </w:num>
  <w:num w:numId="47">
    <w:abstractNumId w:val="3"/>
  </w:num>
  <w:num w:numId="48">
    <w:abstractNumId w:val="17"/>
  </w:num>
  <w:num w:numId="49">
    <w:abstractNumId w:val="8"/>
    <w:lvlOverride w:ilvl="0">
      <w:startOverride w:val="4"/>
      <w:lvl w:ilvl="0">
        <w:start w:val="4"/>
        <w:numFmt w:val="decimal"/>
        <w:pStyle w:val="Heading1"/>
        <w:lvlText w:val="%1.0"/>
        <w:lvlJc w:val="left"/>
        <w:pPr>
          <w:ind w:left="360" w:hanging="360"/>
        </w:pPr>
        <w:rPr>
          <w:rFonts w:hint="default"/>
        </w:rPr>
      </w:lvl>
    </w:lvlOverride>
    <w:lvlOverride w:ilvl="1">
      <w:startOverride w:val="1"/>
      <w:lvl w:ilvl="1">
        <w:start w:val="1"/>
        <w:numFmt w:val="decimal"/>
        <w:pStyle w:val="Heading2"/>
        <w:lvlText w:val="%1.%2"/>
        <w:lvlJc w:val="left"/>
        <w:pPr>
          <w:ind w:left="720" w:hanging="360"/>
        </w:pPr>
        <w:rPr>
          <w:rFonts w:hint="default"/>
        </w:rPr>
      </w:lvl>
    </w:lvlOverride>
    <w:lvlOverride w:ilvl="2">
      <w:startOverride w:val="2"/>
      <w:lvl w:ilvl="2">
        <w:start w:val="2"/>
        <w:numFmt w:val="decimal"/>
        <w:lvlText w:val="%1.%2.%3"/>
        <w:lvlJc w:val="left"/>
        <w:pPr>
          <w:ind w:left="1080" w:hanging="36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2144"/>
    <w:rsid w:val="00001A1B"/>
    <w:rsid w:val="00013CE8"/>
    <w:rsid w:val="000157FC"/>
    <w:rsid w:val="0001724B"/>
    <w:rsid w:val="000214C8"/>
    <w:rsid w:val="000823D1"/>
    <w:rsid w:val="00096AE5"/>
    <w:rsid w:val="000A6A8B"/>
    <w:rsid w:val="000B18D1"/>
    <w:rsid w:val="000C413A"/>
    <w:rsid w:val="000D7B75"/>
    <w:rsid w:val="000E73CE"/>
    <w:rsid w:val="000F596E"/>
    <w:rsid w:val="00103484"/>
    <w:rsid w:val="001477A0"/>
    <w:rsid w:val="0015602F"/>
    <w:rsid w:val="00162B6B"/>
    <w:rsid w:val="00175459"/>
    <w:rsid w:val="00184070"/>
    <w:rsid w:val="001852C5"/>
    <w:rsid w:val="001A3B39"/>
    <w:rsid w:val="001A72B7"/>
    <w:rsid w:val="001D2159"/>
    <w:rsid w:val="001E34E2"/>
    <w:rsid w:val="001F308E"/>
    <w:rsid w:val="00232915"/>
    <w:rsid w:val="00243C60"/>
    <w:rsid w:val="00252AFB"/>
    <w:rsid w:val="00255F47"/>
    <w:rsid w:val="002634AC"/>
    <w:rsid w:val="00281B81"/>
    <w:rsid w:val="002821FE"/>
    <w:rsid w:val="002852BB"/>
    <w:rsid w:val="002B52FB"/>
    <w:rsid w:val="002F26EB"/>
    <w:rsid w:val="002F425D"/>
    <w:rsid w:val="003072D8"/>
    <w:rsid w:val="00314B2F"/>
    <w:rsid w:val="0031740C"/>
    <w:rsid w:val="003361C1"/>
    <w:rsid w:val="003367FB"/>
    <w:rsid w:val="00351437"/>
    <w:rsid w:val="003620BA"/>
    <w:rsid w:val="00367BBF"/>
    <w:rsid w:val="00371CE4"/>
    <w:rsid w:val="0037241C"/>
    <w:rsid w:val="003727D5"/>
    <w:rsid w:val="00393209"/>
    <w:rsid w:val="003A1DAA"/>
    <w:rsid w:val="003A2C13"/>
    <w:rsid w:val="003C08BC"/>
    <w:rsid w:val="003D1FA1"/>
    <w:rsid w:val="003D4DA7"/>
    <w:rsid w:val="00403E13"/>
    <w:rsid w:val="00422902"/>
    <w:rsid w:val="0042352E"/>
    <w:rsid w:val="00443C72"/>
    <w:rsid w:val="004754BD"/>
    <w:rsid w:val="004766F8"/>
    <w:rsid w:val="004871CB"/>
    <w:rsid w:val="00494915"/>
    <w:rsid w:val="00495460"/>
    <w:rsid w:val="004B03AC"/>
    <w:rsid w:val="004D63F0"/>
    <w:rsid w:val="004E1BA7"/>
    <w:rsid w:val="00502A4B"/>
    <w:rsid w:val="00507F65"/>
    <w:rsid w:val="00515CA2"/>
    <w:rsid w:val="00532D20"/>
    <w:rsid w:val="00537682"/>
    <w:rsid w:val="0055361F"/>
    <w:rsid w:val="0055597F"/>
    <w:rsid w:val="0057452A"/>
    <w:rsid w:val="00577CBC"/>
    <w:rsid w:val="0059499E"/>
    <w:rsid w:val="005A1E0F"/>
    <w:rsid w:val="005A2C53"/>
    <w:rsid w:val="005A3B7E"/>
    <w:rsid w:val="005A3D1F"/>
    <w:rsid w:val="005B2C98"/>
    <w:rsid w:val="005B6D2A"/>
    <w:rsid w:val="005D5F97"/>
    <w:rsid w:val="005E41D7"/>
    <w:rsid w:val="005E5E93"/>
    <w:rsid w:val="005E6306"/>
    <w:rsid w:val="005F5637"/>
    <w:rsid w:val="005F6CE0"/>
    <w:rsid w:val="00605E1C"/>
    <w:rsid w:val="00622061"/>
    <w:rsid w:val="006239F7"/>
    <w:rsid w:val="00633F26"/>
    <w:rsid w:val="00645302"/>
    <w:rsid w:val="00667B3D"/>
    <w:rsid w:val="006777D2"/>
    <w:rsid w:val="006874F1"/>
    <w:rsid w:val="006922CC"/>
    <w:rsid w:val="006A4190"/>
    <w:rsid w:val="006B2E1B"/>
    <w:rsid w:val="006C465D"/>
    <w:rsid w:val="006D4B32"/>
    <w:rsid w:val="006D7C6B"/>
    <w:rsid w:val="00706938"/>
    <w:rsid w:val="00727066"/>
    <w:rsid w:val="00744654"/>
    <w:rsid w:val="00752434"/>
    <w:rsid w:val="00762227"/>
    <w:rsid w:val="00770E68"/>
    <w:rsid w:val="00781937"/>
    <w:rsid w:val="007B558A"/>
    <w:rsid w:val="007C11A4"/>
    <w:rsid w:val="007C42BA"/>
    <w:rsid w:val="007E3326"/>
    <w:rsid w:val="007E6D75"/>
    <w:rsid w:val="00801C60"/>
    <w:rsid w:val="00810969"/>
    <w:rsid w:val="00810EF8"/>
    <w:rsid w:val="0081748C"/>
    <w:rsid w:val="008201B1"/>
    <w:rsid w:val="00821AC1"/>
    <w:rsid w:val="008248C9"/>
    <w:rsid w:val="00826416"/>
    <w:rsid w:val="00834CEB"/>
    <w:rsid w:val="008357BE"/>
    <w:rsid w:val="00847F47"/>
    <w:rsid w:val="008553F2"/>
    <w:rsid w:val="00857D20"/>
    <w:rsid w:val="00860E1E"/>
    <w:rsid w:val="008A1280"/>
    <w:rsid w:val="008A16E4"/>
    <w:rsid w:val="008C246B"/>
    <w:rsid w:val="008C7B61"/>
    <w:rsid w:val="008D7A85"/>
    <w:rsid w:val="00912341"/>
    <w:rsid w:val="009176FA"/>
    <w:rsid w:val="00923D10"/>
    <w:rsid w:val="00923FCD"/>
    <w:rsid w:val="00924EF2"/>
    <w:rsid w:val="00942485"/>
    <w:rsid w:val="00942A59"/>
    <w:rsid w:val="0094760C"/>
    <w:rsid w:val="00962144"/>
    <w:rsid w:val="00971F57"/>
    <w:rsid w:val="00973A27"/>
    <w:rsid w:val="00984565"/>
    <w:rsid w:val="009928D5"/>
    <w:rsid w:val="009A0093"/>
    <w:rsid w:val="009A3CD1"/>
    <w:rsid w:val="009A5C5C"/>
    <w:rsid w:val="009C53D3"/>
    <w:rsid w:val="00A05BCA"/>
    <w:rsid w:val="00A32495"/>
    <w:rsid w:val="00A3318F"/>
    <w:rsid w:val="00A3673C"/>
    <w:rsid w:val="00A55134"/>
    <w:rsid w:val="00A6447C"/>
    <w:rsid w:val="00A70545"/>
    <w:rsid w:val="00A84254"/>
    <w:rsid w:val="00A94D93"/>
    <w:rsid w:val="00AE3484"/>
    <w:rsid w:val="00B00080"/>
    <w:rsid w:val="00B35CE2"/>
    <w:rsid w:val="00B42D2D"/>
    <w:rsid w:val="00B43C1D"/>
    <w:rsid w:val="00B527FA"/>
    <w:rsid w:val="00B54408"/>
    <w:rsid w:val="00B62E36"/>
    <w:rsid w:val="00B63A23"/>
    <w:rsid w:val="00B831DF"/>
    <w:rsid w:val="00BA4575"/>
    <w:rsid w:val="00BC3F6E"/>
    <w:rsid w:val="00BC789D"/>
    <w:rsid w:val="00BF41A1"/>
    <w:rsid w:val="00C02E06"/>
    <w:rsid w:val="00C03F6E"/>
    <w:rsid w:val="00C0670D"/>
    <w:rsid w:val="00C22473"/>
    <w:rsid w:val="00C36A47"/>
    <w:rsid w:val="00C4243D"/>
    <w:rsid w:val="00C8480B"/>
    <w:rsid w:val="00C9214A"/>
    <w:rsid w:val="00C94239"/>
    <w:rsid w:val="00CA0DE2"/>
    <w:rsid w:val="00CA244F"/>
    <w:rsid w:val="00CC4C5E"/>
    <w:rsid w:val="00CD2034"/>
    <w:rsid w:val="00CE0E64"/>
    <w:rsid w:val="00D03C47"/>
    <w:rsid w:val="00D05C7E"/>
    <w:rsid w:val="00D065A7"/>
    <w:rsid w:val="00D20B6D"/>
    <w:rsid w:val="00D43A32"/>
    <w:rsid w:val="00D5155D"/>
    <w:rsid w:val="00D5227B"/>
    <w:rsid w:val="00D630CB"/>
    <w:rsid w:val="00D711F4"/>
    <w:rsid w:val="00D73752"/>
    <w:rsid w:val="00D90123"/>
    <w:rsid w:val="00DA3F81"/>
    <w:rsid w:val="00DB44AB"/>
    <w:rsid w:val="00DB4932"/>
    <w:rsid w:val="00DC23D8"/>
    <w:rsid w:val="00DC42A2"/>
    <w:rsid w:val="00DC67E9"/>
    <w:rsid w:val="00DD6DFE"/>
    <w:rsid w:val="00DF727A"/>
    <w:rsid w:val="00E13CE2"/>
    <w:rsid w:val="00E15428"/>
    <w:rsid w:val="00E33DAE"/>
    <w:rsid w:val="00E45490"/>
    <w:rsid w:val="00E5353E"/>
    <w:rsid w:val="00E70C0A"/>
    <w:rsid w:val="00E86F42"/>
    <w:rsid w:val="00EA4E8C"/>
    <w:rsid w:val="00EB2613"/>
    <w:rsid w:val="00ED085D"/>
    <w:rsid w:val="00ED12E3"/>
    <w:rsid w:val="00EF3FCB"/>
    <w:rsid w:val="00EF7B46"/>
    <w:rsid w:val="00F112DC"/>
    <w:rsid w:val="00F356FB"/>
    <w:rsid w:val="00F43213"/>
    <w:rsid w:val="00F45781"/>
    <w:rsid w:val="00F5358E"/>
    <w:rsid w:val="00F64110"/>
    <w:rsid w:val="00F67359"/>
    <w:rsid w:val="00F803B1"/>
    <w:rsid w:val="00F82CAB"/>
    <w:rsid w:val="00F906EB"/>
    <w:rsid w:val="00FB3914"/>
    <w:rsid w:val="00FC4EC9"/>
    <w:rsid w:val="00FE1CEC"/>
    <w:rsid w:val="00FE5A9E"/>
    <w:rsid w:val="00FF43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80E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4B03AC"/>
    <w:pPr>
      <w:numPr>
        <w:numId w:val="5"/>
      </w:numPr>
      <w:spacing w:before="480" w:after="0"/>
      <w:contextualSpacing/>
      <w:outlineLvl w:val="0"/>
    </w:pPr>
    <w:rPr>
      <w:rFonts w:ascii="Calibri" w:eastAsiaTheme="majorEastAsia" w:hAnsi="Calibri" w:cstheme="majorBidi"/>
      <w:b/>
      <w:bCs/>
      <w:sz w:val="44"/>
      <w:szCs w:val="28"/>
    </w:rPr>
  </w:style>
  <w:style w:type="paragraph" w:styleId="Heading2">
    <w:name w:val="heading 2"/>
    <w:basedOn w:val="Heading1"/>
    <w:next w:val="Normal"/>
    <w:link w:val="Heading2Char"/>
    <w:uiPriority w:val="9"/>
    <w:unhideWhenUsed/>
    <w:qFormat/>
    <w:rsid w:val="004B03AC"/>
    <w:pPr>
      <w:numPr>
        <w:ilvl w:val="1"/>
      </w:numPr>
      <w:spacing w:before="200"/>
      <w:ind w:left="720"/>
      <w:outlineLvl w:val="1"/>
    </w:pPr>
    <w:rPr>
      <w:bCs w:val="0"/>
      <w:sz w:val="32"/>
      <w:szCs w:val="26"/>
    </w:rPr>
  </w:style>
  <w:style w:type="paragraph" w:styleId="Heading3">
    <w:name w:val="heading 3"/>
    <w:basedOn w:val="Heading2"/>
    <w:next w:val="Normal"/>
    <w:link w:val="Heading3Char"/>
    <w:uiPriority w:val="9"/>
    <w:unhideWhenUsed/>
    <w:qFormat/>
    <w:rsid w:val="00810EF8"/>
    <w:pPr>
      <w:numPr>
        <w:numId w:val="43"/>
      </w:numPr>
      <w:tabs>
        <w:tab w:val="left" w:pos="990"/>
      </w:tabs>
      <w:spacing w:line="271" w:lineRule="auto"/>
      <w:outlineLvl w:val="2"/>
    </w:pPr>
    <w:rPr>
      <w:bCs/>
      <w:sz w:val="28"/>
    </w:rPr>
  </w:style>
  <w:style w:type="paragraph" w:styleId="Heading4">
    <w:name w:val="heading 4"/>
    <w:basedOn w:val="Heading3"/>
    <w:next w:val="Normal"/>
    <w:link w:val="Heading4Char"/>
    <w:uiPriority w:val="9"/>
    <w:unhideWhenUsed/>
    <w:qFormat/>
    <w:rsid w:val="004B03AC"/>
    <w:pPr>
      <w:numPr>
        <w:ilvl w:val="3"/>
      </w:numPr>
      <w:outlineLvl w:val="3"/>
    </w:pPr>
    <w:rPr>
      <w:rFonts w:asciiTheme="majorHAnsi" w:hAnsiTheme="majorHAnsi"/>
      <w:b w:val="0"/>
      <w:bCs w:val="0"/>
      <w:i/>
      <w:iCs/>
    </w:rPr>
  </w:style>
  <w:style w:type="paragraph" w:styleId="Heading5">
    <w:name w:val="heading 5"/>
    <w:basedOn w:val="Heading4"/>
    <w:next w:val="Normal"/>
    <w:link w:val="Heading5Char"/>
    <w:uiPriority w:val="9"/>
    <w:unhideWhenUsed/>
    <w:qFormat/>
    <w:rsid w:val="004B03AC"/>
    <w:pPr>
      <w:numPr>
        <w:ilvl w:val="4"/>
      </w:numPr>
      <w:outlineLvl w:val="4"/>
    </w:pPr>
    <w:rPr>
      <w:b/>
      <w:bCs/>
      <w:color w:val="7F7F7F" w:themeColor="text1" w:themeTint="80"/>
    </w:rPr>
  </w:style>
  <w:style w:type="paragraph" w:styleId="Heading6">
    <w:name w:val="heading 6"/>
    <w:basedOn w:val="Heading5"/>
    <w:next w:val="Normal"/>
    <w:link w:val="Heading6Char"/>
    <w:uiPriority w:val="9"/>
    <w:unhideWhenUsed/>
    <w:qFormat/>
    <w:rsid w:val="004B03AC"/>
    <w:pPr>
      <w:numPr>
        <w:ilvl w:val="5"/>
      </w:numPr>
      <w:outlineLvl w:val="5"/>
    </w:pPr>
    <w:rPr>
      <w:b w:val="0"/>
      <w:bCs w:val="0"/>
      <w:i w:val="0"/>
      <w:iCs w:val="0"/>
    </w:rPr>
  </w:style>
  <w:style w:type="paragraph" w:styleId="Heading7">
    <w:name w:val="heading 7"/>
    <w:basedOn w:val="Normal"/>
    <w:next w:val="Normal"/>
    <w:link w:val="Heading7Char"/>
    <w:uiPriority w:val="9"/>
    <w:semiHidden/>
    <w:unhideWhenUsed/>
    <w:qFormat/>
    <w:rsid w:val="00D5155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5155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5155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ampleCode">
    <w:name w:val="Example Code"/>
    <w:basedOn w:val="Normal"/>
    <w:rsid w:val="000D7B75"/>
    <w:pPr>
      <w:spacing w:after="0" w:line="240" w:lineRule="auto"/>
    </w:pPr>
    <w:rPr>
      <w:rFonts w:ascii="Courier New" w:eastAsia="Times New Roman" w:hAnsi="Courier New" w:cs="Times New Roman"/>
      <w:sz w:val="16"/>
      <w:szCs w:val="24"/>
    </w:rPr>
  </w:style>
  <w:style w:type="character" w:customStyle="1" w:styleId="Heading1Char">
    <w:name w:val="Heading 1 Char"/>
    <w:basedOn w:val="DefaultParagraphFont"/>
    <w:link w:val="Heading1"/>
    <w:uiPriority w:val="9"/>
    <w:rsid w:val="004B03AC"/>
    <w:rPr>
      <w:rFonts w:ascii="Calibri" w:eastAsiaTheme="majorEastAsia" w:hAnsi="Calibri" w:cstheme="majorBidi"/>
      <w:b/>
      <w:bCs/>
      <w:sz w:val="44"/>
      <w:szCs w:val="28"/>
    </w:rPr>
  </w:style>
  <w:style w:type="character" w:customStyle="1" w:styleId="Heading2Char">
    <w:name w:val="Heading 2 Char"/>
    <w:basedOn w:val="DefaultParagraphFont"/>
    <w:link w:val="Heading2"/>
    <w:uiPriority w:val="9"/>
    <w:rsid w:val="004B03AC"/>
    <w:rPr>
      <w:rFonts w:ascii="Calibri" w:eastAsiaTheme="majorEastAsia" w:hAnsi="Calibri" w:cstheme="majorBidi"/>
      <w:b/>
      <w:sz w:val="32"/>
      <w:szCs w:val="26"/>
    </w:rPr>
  </w:style>
  <w:style w:type="character" w:customStyle="1" w:styleId="Heading3Char">
    <w:name w:val="Heading 3 Char"/>
    <w:basedOn w:val="DefaultParagraphFont"/>
    <w:link w:val="Heading3"/>
    <w:uiPriority w:val="9"/>
    <w:rsid w:val="00810EF8"/>
    <w:rPr>
      <w:rFonts w:ascii="Calibri" w:eastAsiaTheme="majorEastAsia" w:hAnsi="Calibri" w:cstheme="majorBidi"/>
      <w:b/>
      <w:bCs/>
      <w:sz w:val="28"/>
      <w:szCs w:val="26"/>
    </w:rPr>
  </w:style>
  <w:style w:type="character" w:customStyle="1" w:styleId="Heading4Char">
    <w:name w:val="Heading 4 Char"/>
    <w:basedOn w:val="DefaultParagraphFont"/>
    <w:link w:val="Heading4"/>
    <w:uiPriority w:val="9"/>
    <w:rsid w:val="004B03AC"/>
    <w:rPr>
      <w:rFonts w:asciiTheme="majorHAnsi" w:eastAsiaTheme="majorEastAsia" w:hAnsiTheme="majorHAnsi" w:cstheme="majorBidi"/>
      <w:b/>
      <w:i/>
      <w:iCs/>
      <w:sz w:val="32"/>
      <w:szCs w:val="26"/>
    </w:rPr>
  </w:style>
  <w:style w:type="character" w:customStyle="1" w:styleId="Heading5Char">
    <w:name w:val="Heading 5 Char"/>
    <w:basedOn w:val="DefaultParagraphFont"/>
    <w:link w:val="Heading5"/>
    <w:uiPriority w:val="9"/>
    <w:rsid w:val="004B03AC"/>
    <w:rPr>
      <w:rFonts w:asciiTheme="majorHAnsi" w:eastAsiaTheme="majorEastAsia" w:hAnsiTheme="majorHAnsi" w:cstheme="majorBidi"/>
      <w:bCs/>
      <w:i/>
      <w:iCs/>
      <w:color w:val="7F7F7F" w:themeColor="text1" w:themeTint="80"/>
      <w:sz w:val="32"/>
      <w:szCs w:val="26"/>
    </w:rPr>
  </w:style>
  <w:style w:type="character" w:customStyle="1" w:styleId="Heading6Char">
    <w:name w:val="Heading 6 Char"/>
    <w:basedOn w:val="DefaultParagraphFont"/>
    <w:link w:val="Heading6"/>
    <w:uiPriority w:val="9"/>
    <w:rsid w:val="004B03AC"/>
    <w:rPr>
      <w:rFonts w:asciiTheme="majorHAnsi" w:eastAsiaTheme="majorEastAsia" w:hAnsiTheme="majorHAnsi" w:cstheme="majorBidi"/>
      <w:b/>
      <w:color w:val="7F7F7F" w:themeColor="text1" w:themeTint="80"/>
      <w:sz w:val="32"/>
      <w:szCs w:val="26"/>
    </w:rPr>
  </w:style>
  <w:style w:type="character" w:customStyle="1" w:styleId="Heading7Char">
    <w:name w:val="Heading 7 Char"/>
    <w:basedOn w:val="DefaultParagraphFont"/>
    <w:link w:val="Heading7"/>
    <w:uiPriority w:val="9"/>
    <w:semiHidden/>
    <w:rsid w:val="00D5155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5155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5155D"/>
    <w:rPr>
      <w:rFonts w:asciiTheme="majorHAnsi" w:eastAsiaTheme="majorEastAsia" w:hAnsiTheme="majorHAnsi" w:cstheme="majorBidi"/>
      <w:i/>
      <w:iCs/>
      <w:spacing w:val="5"/>
      <w:sz w:val="20"/>
      <w:szCs w:val="20"/>
    </w:rPr>
  </w:style>
  <w:style w:type="paragraph" w:styleId="Title">
    <w:name w:val="Title"/>
    <w:basedOn w:val="Normal"/>
    <w:next w:val="Subtitle"/>
    <w:link w:val="TitleChar"/>
    <w:uiPriority w:val="10"/>
    <w:qFormat/>
    <w:rsid w:val="00E5353E"/>
    <w:pPr>
      <w:spacing w:line="240" w:lineRule="auto"/>
      <w:contextualSpacing/>
      <w:jc w:val="center"/>
    </w:pPr>
    <w:rPr>
      <w:rFonts w:ascii="DIN" w:eastAsiaTheme="majorEastAsia" w:hAnsi="DIN" w:cstheme="majorBidi"/>
      <w:b/>
      <w:color w:val="595959" w:themeColor="text1" w:themeTint="A6"/>
      <w:spacing w:val="5"/>
      <w:sz w:val="52"/>
      <w:szCs w:val="52"/>
    </w:rPr>
  </w:style>
  <w:style w:type="character" w:customStyle="1" w:styleId="TitleChar">
    <w:name w:val="Title Char"/>
    <w:basedOn w:val="DefaultParagraphFont"/>
    <w:link w:val="Title"/>
    <w:uiPriority w:val="10"/>
    <w:rsid w:val="00E5353E"/>
    <w:rPr>
      <w:rFonts w:ascii="DIN" w:eastAsiaTheme="majorEastAsia" w:hAnsi="DIN" w:cstheme="majorBidi"/>
      <w:b/>
      <w:color w:val="595959" w:themeColor="text1" w:themeTint="A6"/>
      <w:spacing w:val="5"/>
      <w:sz w:val="52"/>
      <w:szCs w:val="52"/>
    </w:rPr>
  </w:style>
  <w:style w:type="paragraph" w:styleId="Subtitle">
    <w:name w:val="Subtitle"/>
    <w:basedOn w:val="Normal"/>
    <w:next w:val="Normal"/>
    <w:link w:val="SubtitleChar"/>
    <w:uiPriority w:val="11"/>
    <w:qFormat/>
    <w:rsid w:val="00E5353E"/>
    <w:pPr>
      <w:spacing w:after="600"/>
      <w:jc w:val="center"/>
    </w:pPr>
    <w:rPr>
      <w:rFonts w:ascii="DIN" w:eastAsiaTheme="majorEastAsia" w:hAnsi="DIN" w:cstheme="majorBidi"/>
      <w:iCs/>
      <w:color w:val="7F7F7F" w:themeColor="text1" w:themeTint="80"/>
      <w:spacing w:val="13"/>
      <w:sz w:val="20"/>
      <w:szCs w:val="24"/>
    </w:rPr>
  </w:style>
  <w:style w:type="character" w:customStyle="1" w:styleId="SubtitleChar">
    <w:name w:val="Subtitle Char"/>
    <w:basedOn w:val="DefaultParagraphFont"/>
    <w:link w:val="Subtitle"/>
    <w:uiPriority w:val="11"/>
    <w:rsid w:val="00E5353E"/>
    <w:rPr>
      <w:rFonts w:ascii="DIN" w:eastAsiaTheme="majorEastAsia" w:hAnsi="DIN" w:cstheme="majorBidi"/>
      <w:iCs/>
      <w:color w:val="7F7F7F" w:themeColor="text1" w:themeTint="80"/>
      <w:spacing w:val="13"/>
      <w:sz w:val="20"/>
      <w:szCs w:val="24"/>
    </w:rPr>
  </w:style>
  <w:style w:type="character" w:styleId="Strong">
    <w:name w:val="Strong"/>
    <w:uiPriority w:val="22"/>
    <w:qFormat/>
    <w:rsid w:val="00D5155D"/>
    <w:rPr>
      <w:b/>
      <w:bCs/>
    </w:rPr>
  </w:style>
  <w:style w:type="character" w:styleId="Emphasis">
    <w:name w:val="Emphasis"/>
    <w:uiPriority w:val="20"/>
    <w:qFormat/>
    <w:rsid w:val="00D5155D"/>
    <w:rPr>
      <w:b/>
      <w:bCs/>
      <w:i/>
      <w:iCs/>
      <w:spacing w:val="10"/>
      <w:bdr w:val="none" w:sz="0" w:space="0" w:color="auto"/>
      <w:shd w:val="clear" w:color="auto" w:fill="auto"/>
    </w:rPr>
  </w:style>
  <w:style w:type="paragraph" w:styleId="NoSpacing">
    <w:name w:val="No Spacing"/>
    <w:basedOn w:val="Normal"/>
    <w:uiPriority w:val="1"/>
    <w:qFormat/>
    <w:rsid w:val="00D5155D"/>
    <w:pPr>
      <w:spacing w:after="0" w:line="240" w:lineRule="auto"/>
    </w:pPr>
  </w:style>
  <w:style w:type="paragraph" w:styleId="ListParagraph">
    <w:name w:val="List Paragraph"/>
    <w:basedOn w:val="Normal"/>
    <w:uiPriority w:val="34"/>
    <w:qFormat/>
    <w:rsid w:val="00D5155D"/>
    <w:pPr>
      <w:ind w:left="720"/>
      <w:contextualSpacing/>
    </w:pPr>
  </w:style>
  <w:style w:type="paragraph" w:styleId="Quote">
    <w:name w:val="Quote"/>
    <w:basedOn w:val="Normal"/>
    <w:next w:val="Normal"/>
    <w:link w:val="QuoteChar"/>
    <w:uiPriority w:val="29"/>
    <w:qFormat/>
    <w:rsid w:val="00D5155D"/>
    <w:pPr>
      <w:spacing w:before="200" w:after="0"/>
      <w:ind w:left="360" w:right="360"/>
    </w:pPr>
    <w:rPr>
      <w:i/>
      <w:iCs/>
    </w:rPr>
  </w:style>
  <w:style w:type="character" w:customStyle="1" w:styleId="QuoteChar">
    <w:name w:val="Quote Char"/>
    <w:basedOn w:val="DefaultParagraphFont"/>
    <w:link w:val="Quote"/>
    <w:uiPriority w:val="29"/>
    <w:rsid w:val="00D5155D"/>
    <w:rPr>
      <w:i/>
      <w:iCs/>
    </w:rPr>
  </w:style>
  <w:style w:type="paragraph" w:styleId="IntenseQuote">
    <w:name w:val="Intense Quote"/>
    <w:basedOn w:val="Normal"/>
    <w:next w:val="Normal"/>
    <w:link w:val="IntenseQuoteChar"/>
    <w:uiPriority w:val="30"/>
    <w:qFormat/>
    <w:rsid w:val="00D5155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5155D"/>
    <w:rPr>
      <w:b/>
      <w:bCs/>
      <w:i/>
      <w:iCs/>
    </w:rPr>
  </w:style>
  <w:style w:type="character" w:styleId="SubtleEmphasis">
    <w:name w:val="Subtle Emphasis"/>
    <w:uiPriority w:val="19"/>
    <w:qFormat/>
    <w:rsid w:val="00D5155D"/>
    <w:rPr>
      <w:i/>
      <w:iCs/>
    </w:rPr>
  </w:style>
  <w:style w:type="character" w:styleId="IntenseEmphasis">
    <w:name w:val="Intense Emphasis"/>
    <w:uiPriority w:val="21"/>
    <w:qFormat/>
    <w:rsid w:val="00D5155D"/>
    <w:rPr>
      <w:b/>
      <w:bCs/>
    </w:rPr>
  </w:style>
  <w:style w:type="character" w:styleId="SubtleReference">
    <w:name w:val="Subtle Reference"/>
    <w:uiPriority w:val="31"/>
    <w:qFormat/>
    <w:rsid w:val="00D5155D"/>
    <w:rPr>
      <w:smallCaps/>
    </w:rPr>
  </w:style>
  <w:style w:type="character" w:styleId="IntenseReference">
    <w:name w:val="Intense Reference"/>
    <w:uiPriority w:val="32"/>
    <w:qFormat/>
    <w:rsid w:val="00D5155D"/>
    <w:rPr>
      <w:smallCaps/>
      <w:spacing w:val="5"/>
      <w:u w:val="single"/>
    </w:rPr>
  </w:style>
  <w:style w:type="character" w:styleId="BookTitle">
    <w:name w:val="Book Title"/>
    <w:uiPriority w:val="33"/>
    <w:qFormat/>
    <w:rsid w:val="00D5155D"/>
    <w:rPr>
      <w:i/>
      <w:iCs/>
      <w:smallCaps/>
      <w:spacing w:val="5"/>
    </w:rPr>
  </w:style>
  <w:style w:type="paragraph" w:styleId="TOCHeading">
    <w:name w:val="TOC Heading"/>
    <w:basedOn w:val="Heading1"/>
    <w:next w:val="Normal"/>
    <w:uiPriority w:val="39"/>
    <w:semiHidden/>
    <w:unhideWhenUsed/>
    <w:qFormat/>
    <w:rsid w:val="00D5155D"/>
    <w:pPr>
      <w:outlineLvl w:val="9"/>
    </w:pPr>
  </w:style>
  <w:style w:type="paragraph" w:styleId="Header">
    <w:name w:val="header"/>
    <w:basedOn w:val="Normal"/>
    <w:link w:val="HeaderChar"/>
    <w:uiPriority w:val="99"/>
    <w:unhideWhenUsed/>
    <w:rsid w:val="00E535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53E"/>
  </w:style>
  <w:style w:type="paragraph" w:styleId="Footer">
    <w:name w:val="footer"/>
    <w:basedOn w:val="Normal"/>
    <w:link w:val="FooterChar"/>
    <w:uiPriority w:val="99"/>
    <w:unhideWhenUsed/>
    <w:rsid w:val="00E535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53E"/>
  </w:style>
  <w:style w:type="paragraph" w:styleId="BalloonText">
    <w:name w:val="Balloon Text"/>
    <w:basedOn w:val="Normal"/>
    <w:link w:val="BalloonTextChar"/>
    <w:uiPriority w:val="99"/>
    <w:semiHidden/>
    <w:unhideWhenUsed/>
    <w:rsid w:val="00E535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53E"/>
    <w:rPr>
      <w:rFonts w:ascii="Tahoma" w:hAnsi="Tahoma" w:cs="Tahoma"/>
      <w:sz w:val="16"/>
      <w:szCs w:val="16"/>
    </w:rPr>
  </w:style>
  <w:style w:type="table" w:styleId="TableGrid">
    <w:name w:val="Table Grid"/>
    <w:basedOn w:val="TableNormal"/>
    <w:uiPriority w:val="59"/>
    <w:rsid w:val="00E535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Headings">
    <w:name w:val="Headings"/>
    <w:uiPriority w:val="99"/>
    <w:rsid w:val="004B03AC"/>
    <w:pPr>
      <w:numPr>
        <w:numId w:val="26"/>
      </w:numPr>
    </w:pPr>
  </w:style>
  <w:style w:type="character" w:styleId="Hyperlink">
    <w:name w:val="Hyperlink"/>
    <w:basedOn w:val="DefaultParagraphFont"/>
    <w:uiPriority w:val="99"/>
    <w:unhideWhenUsed/>
    <w:rsid w:val="00962144"/>
    <w:rPr>
      <w:color w:val="0000FF" w:themeColor="hyperlink"/>
      <w:u w:val="single"/>
    </w:rPr>
  </w:style>
  <w:style w:type="paragraph" w:customStyle="1" w:styleId="Code">
    <w:name w:val="Code"/>
    <w:basedOn w:val="Normal"/>
    <w:link w:val="CodeChar"/>
    <w:qFormat/>
    <w:rsid w:val="00810969"/>
    <w:pPr>
      <w:spacing w:after="0" w:line="240" w:lineRule="auto"/>
      <w:ind w:left="360"/>
    </w:pPr>
    <w:rPr>
      <w:rFonts w:ascii="Courier New" w:hAnsi="Courier New" w:cs="Courier New"/>
      <w:sz w:val="18"/>
      <w:szCs w:val="18"/>
    </w:rPr>
  </w:style>
  <w:style w:type="character" w:customStyle="1" w:styleId="CodeChar">
    <w:name w:val="Code Char"/>
    <w:basedOn w:val="DefaultParagraphFont"/>
    <w:link w:val="Code"/>
    <w:rsid w:val="00810969"/>
    <w:rPr>
      <w:rFonts w:ascii="Courier New" w:hAnsi="Courier New" w:cs="Courier New"/>
      <w:sz w:val="18"/>
      <w:szCs w:val="18"/>
    </w:rPr>
  </w:style>
  <w:style w:type="character" w:styleId="FollowedHyperlink">
    <w:name w:val="FollowedHyperlink"/>
    <w:basedOn w:val="DefaultParagraphFont"/>
    <w:uiPriority w:val="99"/>
    <w:semiHidden/>
    <w:unhideWhenUsed/>
    <w:rsid w:val="00103484"/>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next w:val="Normal"/>
    <w:link w:val="Heading1Char"/>
    <w:uiPriority w:val="9"/>
    <w:qFormat/>
    <w:rsid w:val="004B03AC"/>
    <w:pPr>
      <w:numPr>
        <w:numId w:val="5"/>
      </w:numPr>
      <w:spacing w:before="480" w:after="0"/>
      <w:contextualSpacing/>
      <w:outlineLvl w:val="0"/>
    </w:pPr>
    <w:rPr>
      <w:rFonts w:ascii="Calibri" w:eastAsiaTheme="majorEastAsia" w:hAnsi="Calibri" w:cstheme="majorBidi"/>
      <w:b/>
      <w:bCs/>
      <w:sz w:val="44"/>
      <w:szCs w:val="28"/>
    </w:rPr>
  </w:style>
  <w:style w:type="paragraph" w:styleId="Heading2">
    <w:name w:val="heading 2"/>
    <w:basedOn w:val="Heading1"/>
    <w:next w:val="Normal"/>
    <w:link w:val="Heading2Char"/>
    <w:uiPriority w:val="9"/>
    <w:unhideWhenUsed/>
    <w:qFormat/>
    <w:rsid w:val="004B03AC"/>
    <w:pPr>
      <w:numPr>
        <w:ilvl w:val="1"/>
      </w:numPr>
      <w:spacing w:before="200"/>
      <w:ind w:left="720"/>
      <w:outlineLvl w:val="1"/>
    </w:pPr>
    <w:rPr>
      <w:bCs w:val="0"/>
      <w:sz w:val="32"/>
      <w:szCs w:val="26"/>
    </w:rPr>
  </w:style>
  <w:style w:type="paragraph" w:styleId="Heading3">
    <w:name w:val="heading 3"/>
    <w:basedOn w:val="Heading2"/>
    <w:next w:val="Normal"/>
    <w:link w:val="Heading3Char"/>
    <w:uiPriority w:val="9"/>
    <w:unhideWhenUsed/>
    <w:qFormat/>
    <w:rsid w:val="00810EF8"/>
    <w:pPr>
      <w:numPr>
        <w:numId w:val="43"/>
      </w:numPr>
      <w:tabs>
        <w:tab w:val="left" w:pos="990"/>
      </w:tabs>
      <w:spacing w:line="271" w:lineRule="auto"/>
      <w:outlineLvl w:val="2"/>
    </w:pPr>
    <w:rPr>
      <w:bCs/>
      <w:sz w:val="28"/>
    </w:rPr>
  </w:style>
  <w:style w:type="paragraph" w:styleId="Heading4">
    <w:name w:val="heading 4"/>
    <w:basedOn w:val="Heading3"/>
    <w:next w:val="Normal"/>
    <w:link w:val="Heading4Char"/>
    <w:uiPriority w:val="9"/>
    <w:unhideWhenUsed/>
    <w:qFormat/>
    <w:rsid w:val="004B03AC"/>
    <w:pPr>
      <w:numPr>
        <w:ilvl w:val="3"/>
      </w:numPr>
      <w:outlineLvl w:val="3"/>
    </w:pPr>
    <w:rPr>
      <w:rFonts w:asciiTheme="majorHAnsi" w:hAnsiTheme="majorHAnsi"/>
      <w:b w:val="0"/>
      <w:bCs w:val="0"/>
      <w:i/>
      <w:iCs/>
    </w:rPr>
  </w:style>
  <w:style w:type="paragraph" w:styleId="Heading5">
    <w:name w:val="heading 5"/>
    <w:basedOn w:val="Heading4"/>
    <w:next w:val="Normal"/>
    <w:link w:val="Heading5Char"/>
    <w:uiPriority w:val="9"/>
    <w:unhideWhenUsed/>
    <w:qFormat/>
    <w:rsid w:val="004B03AC"/>
    <w:pPr>
      <w:numPr>
        <w:ilvl w:val="4"/>
      </w:numPr>
      <w:outlineLvl w:val="4"/>
    </w:pPr>
    <w:rPr>
      <w:b/>
      <w:bCs/>
      <w:color w:val="7F7F7F" w:themeColor="text1" w:themeTint="80"/>
    </w:rPr>
  </w:style>
  <w:style w:type="paragraph" w:styleId="Heading6">
    <w:name w:val="heading 6"/>
    <w:basedOn w:val="Heading5"/>
    <w:next w:val="Normal"/>
    <w:link w:val="Heading6Char"/>
    <w:uiPriority w:val="9"/>
    <w:unhideWhenUsed/>
    <w:qFormat/>
    <w:rsid w:val="004B03AC"/>
    <w:pPr>
      <w:numPr>
        <w:ilvl w:val="5"/>
      </w:numPr>
      <w:outlineLvl w:val="5"/>
    </w:pPr>
    <w:rPr>
      <w:b w:val="0"/>
      <w:bCs w:val="0"/>
      <w:i w:val="0"/>
      <w:iCs w:val="0"/>
    </w:rPr>
  </w:style>
  <w:style w:type="paragraph" w:styleId="Heading7">
    <w:name w:val="heading 7"/>
    <w:basedOn w:val="Normal"/>
    <w:next w:val="Normal"/>
    <w:link w:val="Heading7Char"/>
    <w:uiPriority w:val="9"/>
    <w:semiHidden/>
    <w:unhideWhenUsed/>
    <w:qFormat/>
    <w:rsid w:val="00D5155D"/>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5155D"/>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5155D"/>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ampleCode">
    <w:name w:val="Example Code"/>
    <w:basedOn w:val="Normal"/>
    <w:rsid w:val="000D7B75"/>
    <w:pPr>
      <w:spacing w:after="0" w:line="240" w:lineRule="auto"/>
    </w:pPr>
    <w:rPr>
      <w:rFonts w:ascii="Courier New" w:eastAsia="Times New Roman" w:hAnsi="Courier New" w:cs="Times New Roman"/>
      <w:sz w:val="16"/>
      <w:szCs w:val="24"/>
    </w:rPr>
  </w:style>
  <w:style w:type="character" w:customStyle="1" w:styleId="Heading1Char">
    <w:name w:val="Heading 1 Char"/>
    <w:basedOn w:val="DefaultParagraphFont"/>
    <w:link w:val="Heading1"/>
    <w:uiPriority w:val="9"/>
    <w:rsid w:val="004B03AC"/>
    <w:rPr>
      <w:rFonts w:ascii="Calibri" w:eastAsiaTheme="majorEastAsia" w:hAnsi="Calibri" w:cstheme="majorBidi"/>
      <w:b/>
      <w:bCs/>
      <w:sz w:val="44"/>
      <w:szCs w:val="28"/>
    </w:rPr>
  </w:style>
  <w:style w:type="character" w:customStyle="1" w:styleId="Heading2Char">
    <w:name w:val="Heading 2 Char"/>
    <w:basedOn w:val="DefaultParagraphFont"/>
    <w:link w:val="Heading2"/>
    <w:uiPriority w:val="9"/>
    <w:rsid w:val="004B03AC"/>
    <w:rPr>
      <w:rFonts w:ascii="Calibri" w:eastAsiaTheme="majorEastAsia" w:hAnsi="Calibri" w:cstheme="majorBidi"/>
      <w:b/>
      <w:sz w:val="32"/>
      <w:szCs w:val="26"/>
    </w:rPr>
  </w:style>
  <w:style w:type="character" w:customStyle="1" w:styleId="Heading3Char">
    <w:name w:val="Heading 3 Char"/>
    <w:basedOn w:val="DefaultParagraphFont"/>
    <w:link w:val="Heading3"/>
    <w:uiPriority w:val="9"/>
    <w:rsid w:val="00810EF8"/>
    <w:rPr>
      <w:rFonts w:ascii="Calibri" w:eastAsiaTheme="majorEastAsia" w:hAnsi="Calibri" w:cstheme="majorBidi"/>
      <w:b/>
      <w:bCs/>
      <w:sz w:val="28"/>
      <w:szCs w:val="26"/>
    </w:rPr>
  </w:style>
  <w:style w:type="character" w:customStyle="1" w:styleId="Heading4Char">
    <w:name w:val="Heading 4 Char"/>
    <w:basedOn w:val="DefaultParagraphFont"/>
    <w:link w:val="Heading4"/>
    <w:uiPriority w:val="9"/>
    <w:rsid w:val="004B03AC"/>
    <w:rPr>
      <w:rFonts w:asciiTheme="majorHAnsi" w:eastAsiaTheme="majorEastAsia" w:hAnsiTheme="majorHAnsi" w:cstheme="majorBidi"/>
      <w:b/>
      <w:i/>
      <w:iCs/>
      <w:sz w:val="32"/>
      <w:szCs w:val="26"/>
    </w:rPr>
  </w:style>
  <w:style w:type="character" w:customStyle="1" w:styleId="Heading5Char">
    <w:name w:val="Heading 5 Char"/>
    <w:basedOn w:val="DefaultParagraphFont"/>
    <w:link w:val="Heading5"/>
    <w:uiPriority w:val="9"/>
    <w:rsid w:val="004B03AC"/>
    <w:rPr>
      <w:rFonts w:asciiTheme="majorHAnsi" w:eastAsiaTheme="majorEastAsia" w:hAnsiTheme="majorHAnsi" w:cstheme="majorBidi"/>
      <w:bCs/>
      <w:i/>
      <w:iCs/>
      <w:color w:val="7F7F7F" w:themeColor="text1" w:themeTint="80"/>
      <w:sz w:val="32"/>
      <w:szCs w:val="26"/>
    </w:rPr>
  </w:style>
  <w:style w:type="character" w:customStyle="1" w:styleId="Heading6Char">
    <w:name w:val="Heading 6 Char"/>
    <w:basedOn w:val="DefaultParagraphFont"/>
    <w:link w:val="Heading6"/>
    <w:uiPriority w:val="9"/>
    <w:rsid w:val="004B03AC"/>
    <w:rPr>
      <w:rFonts w:asciiTheme="majorHAnsi" w:eastAsiaTheme="majorEastAsia" w:hAnsiTheme="majorHAnsi" w:cstheme="majorBidi"/>
      <w:b/>
      <w:color w:val="7F7F7F" w:themeColor="text1" w:themeTint="80"/>
      <w:sz w:val="32"/>
      <w:szCs w:val="26"/>
    </w:rPr>
  </w:style>
  <w:style w:type="character" w:customStyle="1" w:styleId="Heading7Char">
    <w:name w:val="Heading 7 Char"/>
    <w:basedOn w:val="DefaultParagraphFont"/>
    <w:link w:val="Heading7"/>
    <w:uiPriority w:val="9"/>
    <w:semiHidden/>
    <w:rsid w:val="00D5155D"/>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D5155D"/>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D5155D"/>
    <w:rPr>
      <w:rFonts w:asciiTheme="majorHAnsi" w:eastAsiaTheme="majorEastAsia" w:hAnsiTheme="majorHAnsi" w:cstheme="majorBidi"/>
      <w:i/>
      <w:iCs/>
      <w:spacing w:val="5"/>
      <w:sz w:val="20"/>
      <w:szCs w:val="20"/>
    </w:rPr>
  </w:style>
  <w:style w:type="paragraph" w:styleId="Title">
    <w:name w:val="Title"/>
    <w:basedOn w:val="Normal"/>
    <w:next w:val="Subtitle"/>
    <w:link w:val="TitleChar"/>
    <w:uiPriority w:val="10"/>
    <w:qFormat/>
    <w:rsid w:val="00E5353E"/>
    <w:pPr>
      <w:spacing w:line="240" w:lineRule="auto"/>
      <w:contextualSpacing/>
      <w:jc w:val="center"/>
    </w:pPr>
    <w:rPr>
      <w:rFonts w:ascii="DIN" w:eastAsiaTheme="majorEastAsia" w:hAnsi="DIN" w:cstheme="majorBidi"/>
      <w:b/>
      <w:color w:val="595959" w:themeColor="text1" w:themeTint="A6"/>
      <w:spacing w:val="5"/>
      <w:sz w:val="52"/>
      <w:szCs w:val="52"/>
    </w:rPr>
  </w:style>
  <w:style w:type="character" w:customStyle="1" w:styleId="TitleChar">
    <w:name w:val="Title Char"/>
    <w:basedOn w:val="DefaultParagraphFont"/>
    <w:link w:val="Title"/>
    <w:uiPriority w:val="10"/>
    <w:rsid w:val="00E5353E"/>
    <w:rPr>
      <w:rFonts w:ascii="DIN" w:eastAsiaTheme="majorEastAsia" w:hAnsi="DIN" w:cstheme="majorBidi"/>
      <w:b/>
      <w:color w:val="595959" w:themeColor="text1" w:themeTint="A6"/>
      <w:spacing w:val="5"/>
      <w:sz w:val="52"/>
      <w:szCs w:val="52"/>
    </w:rPr>
  </w:style>
  <w:style w:type="paragraph" w:styleId="Subtitle">
    <w:name w:val="Subtitle"/>
    <w:basedOn w:val="Normal"/>
    <w:next w:val="Normal"/>
    <w:link w:val="SubtitleChar"/>
    <w:uiPriority w:val="11"/>
    <w:qFormat/>
    <w:rsid w:val="00E5353E"/>
    <w:pPr>
      <w:spacing w:after="600"/>
      <w:jc w:val="center"/>
    </w:pPr>
    <w:rPr>
      <w:rFonts w:ascii="DIN" w:eastAsiaTheme="majorEastAsia" w:hAnsi="DIN" w:cstheme="majorBidi"/>
      <w:iCs/>
      <w:color w:val="7F7F7F" w:themeColor="text1" w:themeTint="80"/>
      <w:spacing w:val="13"/>
      <w:sz w:val="20"/>
      <w:szCs w:val="24"/>
    </w:rPr>
  </w:style>
  <w:style w:type="character" w:customStyle="1" w:styleId="SubtitleChar">
    <w:name w:val="Subtitle Char"/>
    <w:basedOn w:val="DefaultParagraphFont"/>
    <w:link w:val="Subtitle"/>
    <w:uiPriority w:val="11"/>
    <w:rsid w:val="00E5353E"/>
    <w:rPr>
      <w:rFonts w:ascii="DIN" w:eastAsiaTheme="majorEastAsia" w:hAnsi="DIN" w:cstheme="majorBidi"/>
      <w:iCs/>
      <w:color w:val="7F7F7F" w:themeColor="text1" w:themeTint="80"/>
      <w:spacing w:val="13"/>
      <w:sz w:val="20"/>
      <w:szCs w:val="24"/>
    </w:rPr>
  </w:style>
  <w:style w:type="character" w:styleId="Strong">
    <w:name w:val="Strong"/>
    <w:uiPriority w:val="22"/>
    <w:qFormat/>
    <w:rsid w:val="00D5155D"/>
    <w:rPr>
      <w:b/>
      <w:bCs/>
    </w:rPr>
  </w:style>
  <w:style w:type="character" w:styleId="Emphasis">
    <w:name w:val="Emphasis"/>
    <w:uiPriority w:val="20"/>
    <w:qFormat/>
    <w:rsid w:val="00D5155D"/>
    <w:rPr>
      <w:b/>
      <w:bCs/>
      <w:i/>
      <w:iCs/>
      <w:spacing w:val="10"/>
      <w:bdr w:val="none" w:sz="0" w:space="0" w:color="auto"/>
      <w:shd w:val="clear" w:color="auto" w:fill="auto"/>
    </w:rPr>
  </w:style>
  <w:style w:type="paragraph" w:styleId="NoSpacing">
    <w:name w:val="No Spacing"/>
    <w:basedOn w:val="Normal"/>
    <w:uiPriority w:val="1"/>
    <w:qFormat/>
    <w:rsid w:val="00D5155D"/>
    <w:pPr>
      <w:spacing w:after="0" w:line="240" w:lineRule="auto"/>
    </w:pPr>
  </w:style>
  <w:style w:type="paragraph" w:styleId="ListParagraph">
    <w:name w:val="List Paragraph"/>
    <w:basedOn w:val="Normal"/>
    <w:uiPriority w:val="34"/>
    <w:qFormat/>
    <w:rsid w:val="00D5155D"/>
    <w:pPr>
      <w:ind w:left="720"/>
      <w:contextualSpacing/>
    </w:pPr>
  </w:style>
  <w:style w:type="paragraph" w:styleId="Quote">
    <w:name w:val="Quote"/>
    <w:basedOn w:val="Normal"/>
    <w:next w:val="Normal"/>
    <w:link w:val="QuoteChar"/>
    <w:uiPriority w:val="29"/>
    <w:qFormat/>
    <w:rsid w:val="00D5155D"/>
    <w:pPr>
      <w:spacing w:before="200" w:after="0"/>
      <w:ind w:left="360" w:right="360"/>
    </w:pPr>
    <w:rPr>
      <w:i/>
      <w:iCs/>
    </w:rPr>
  </w:style>
  <w:style w:type="character" w:customStyle="1" w:styleId="QuoteChar">
    <w:name w:val="Quote Char"/>
    <w:basedOn w:val="DefaultParagraphFont"/>
    <w:link w:val="Quote"/>
    <w:uiPriority w:val="29"/>
    <w:rsid w:val="00D5155D"/>
    <w:rPr>
      <w:i/>
      <w:iCs/>
    </w:rPr>
  </w:style>
  <w:style w:type="paragraph" w:styleId="IntenseQuote">
    <w:name w:val="Intense Quote"/>
    <w:basedOn w:val="Normal"/>
    <w:next w:val="Normal"/>
    <w:link w:val="IntenseQuoteChar"/>
    <w:uiPriority w:val="30"/>
    <w:qFormat/>
    <w:rsid w:val="00D5155D"/>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5155D"/>
    <w:rPr>
      <w:b/>
      <w:bCs/>
      <w:i/>
      <w:iCs/>
    </w:rPr>
  </w:style>
  <w:style w:type="character" w:styleId="SubtleEmphasis">
    <w:name w:val="Subtle Emphasis"/>
    <w:uiPriority w:val="19"/>
    <w:qFormat/>
    <w:rsid w:val="00D5155D"/>
    <w:rPr>
      <w:i/>
      <w:iCs/>
    </w:rPr>
  </w:style>
  <w:style w:type="character" w:styleId="IntenseEmphasis">
    <w:name w:val="Intense Emphasis"/>
    <w:uiPriority w:val="21"/>
    <w:qFormat/>
    <w:rsid w:val="00D5155D"/>
    <w:rPr>
      <w:b/>
      <w:bCs/>
    </w:rPr>
  </w:style>
  <w:style w:type="character" w:styleId="SubtleReference">
    <w:name w:val="Subtle Reference"/>
    <w:uiPriority w:val="31"/>
    <w:qFormat/>
    <w:rsid w:val="00D5155D"/>
    <w:rPr>
      <w:smallCaps/>
    </w:rPr>
  </w:style>
  <w:style w:type="character" w:styleId="IntenseReference">
    <w:name w:val="Intense Reference"/>
    <w:uiPriority w:val="32"/>
    <w:qFormat/>
    <w:rsid w:val="00D5155D"/>
    <w:rPr>
      <w:smallCaps/>
      <w:spacing w:val="5"/>
      <w:u w:val="single"/>
    </w:rPr>
  </w:style>
  <w:style w:type="character" w:styleId="BookTitle">
    <w:name w:val="Book Title"/>
    <w:uiPriority w:val="33"/>
    <w:qFormat/>
    <w:rsid w:val="00D5155D"/>
    <w:rPr>
      <w:i/>
      <w:iCs/>
      <w:smallCaps/>
      <w:spacing w:val="5"/>
    </w:rPr>
  </w:style>
  <w:style w:type="paragraph" w:styleId="TOCHeading">
    <w:name w:val="TOC Heading"/>
    <w:basedOn w:val="Heading1"/>
    <w:next w:val="Normal"/>
    <w:uiPriority w:val="39"/>
    <w:semiHidden/>
    <w:unhideWhenUsed/>
    <w:qFormat/>
    <w:rsid w:val="00D5155D"/>
    <w:pPr>
      <w:outlineLvl w:val="9"/>
    </w:pPr>
  </w:style>
  <w:style w:type="paragraph" w:styleId="Header">
    <w:name w:val="header"/>
    <w:basedOn w:val="Normal"/>
    <w:link w:val="HeaderChar"/>
    <w:uiPriority w:val="99"/>
    <w:unhideWhenUsed/>
    <w:rsid w:val="00E535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53E"/>
  </w:style>
  <w:style w:type="paragraph" w:styleId="Footer">
    <w:name w:val="footer"/>
    <w:basedOn w:val="Normal"/>
    <w:link w:val="FooterChar"/>
    <w:uiPriority w:val="99"/>
    <w:unhideWhenUsed/>
    <w:rsid w:val="00E535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53E"/>
  </w:style>
  <w:style w:type="paragraph" w:styleId="BalloonText">
    <w:name w:val="Balloon Text"/>
    <w:basedOn w:val="Normal"/>
    <w:link w:val="BalloonTextChar"/>
    <w:uiPriority w:val="99"/>
    <w:semiHidden/>
    <w:unhideWhenUsed/>
    <w:rsid w:val="00E535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53E"/>
    <w:rPr>
      <w:rFonts w:ascii="Tahoma" w:hAnsi="Tahoma" w:cs="Tahoma"/>
      <w:sz w:val="16"/>
      <w:szCs w:val="16"/>
    </w:rPr>
  </w:style>
  <w:style w:type="table" w:styleId="TableGrid">
    <w:name w:val="Table Grid"/>
    <w:basedOn w:val="TableNormal"/>
    <w:uiPriority w:val="59"/>
    <w:rsid w:val="00E535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Headings">
    <w:name w:val="Headings"/>
    <w:uiPriority w:val="99"/>
    <w:rsid w:val="004B03AC"/>
    <w:pPr>
      <w:numPr>
        <w:numId w:val="26"/>
      </w:numPr>
    </w:pPr>
  </w:style>
  <w:style w:type="character" w:styleId="Hyperlink">
    <w:name w:val="Hyperlink"/>
    <w:basedOn w:val="DefaultParagraphFont"/>
    <w:uiPriority w:val="99"/>
    <w:unhideWhenUsed/>
    <w:rsid w:val="00962144"/>
    <w:rPr>
      <w:color w:val="0000FF" w:themeColor="hyperlink"/>
      <w:u w:val="single"/>
    </w:rPr>
  </w:style>
  <w:style w:type="paragraph" w:customStyle="1" w:styleId="Code">
    <w:name w:val="Code"/>
    <w:basedOn w:val="Normal"/>
    <w:link w:val="CodeChar"/>
    <w:qFormat/>
    <w:rsid w:val="00810969"/>
    <w:pPr>
      <w:spacing w:after="0" w:line="240" w:lineRule="auto"/>
      <w:ind w:left="360"/>
    </w:pPr>
    <w:rPr>
      <w:rFonts w:ascii="Courier New" w:hAnsi="Courier New" w:cs="Courier New"/>
      <w:sz w:val="18"/>
      <w:szCs w:val="18"/>
    </w:rPr>
  </w:style>
  <w:style w:type="character" w:customStyle="1" w:styleId="CodeChar">
    <w:name w:val="Code Char"/>
    <w:basedOn w:val="DefaultParagraphFont"/>
    <w:link w:val="Code"/>
    <w:rsid w:val="00810969"/>
    <w:rPr>
      <w:rFonts w:ascii="Courier New" w:hAnsi="Courier New" w:cs="Courier New"/>
      <w:sz w:val="18"/>
      <w:szCs w:val="18"/>
    </w:rPr>
  </w:style>
  <w:style w:type="character" w:styleId="FollowedHyperlink">
    <w:name w:val="FollowedHyperlink"/>
    <w:basedOn w:val="DefaultParagraphFont"/>
    <w:uiPriority w:val="99"/>
    <w:semiHidden/>
    <w:unhideWhenUsed/>
    <w:rsid w:val="00103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54889">
      <w:bodyDiv w:val="1"/>
      <w:marLeft w:val="0"/>
      <w:marRight w:val="0"/>
      <w:marTop w:val="0"/>
      <w:marBottom w:val="0"/>
      <w:divBdr>
        <w:top w:val="none" w:sz="0" w:space="0" w:color="auto"/>
        <w:left w:val="none" w:sz="0" w:space="0" w:color="auto"/>
        <w:bottom w:val="none" w:sz="0" w:space="0" w:color="auto"/>
        <w:right w:val="none" w:sz="0" w:space="0" w:color="auto"/>
      </w:divBdr>
    </w:div>
    <w:div w:id="174465343">
      <w:bodyDiv w:val="1"/>
      <w:marLeft w:val="0"/>
      <w:marRight w:val="0"/>
      <w:marTop w:val="0"/>
      <w:marBottom w:val="0"/>
      <w:divBdr>
        <w:top w:val="none" w:sz="0" w:space="0" w:color="auto"/>
        <w:left w:val="none" w:sz="0" w:space="0" w:color="auto"/>
        <w:bottom w:val="none" w:sz="0" w:space="0" w:color="auto"/>
        <w:right w:val="none" w:sz="0" w:space="0" w:color="auto"/>
      </w:divBdr>
      <w:divsChild>
        <w:div w:id="965352867">
          <w:marLeft w:val="446"/>
          <w:marRight w:val="0"/>
          <w:marTop w:val="0"/>
          <w:marBottom w:val="120"/>
          <w:divBdr>
            <w:top w:val="none" w:sz="0" w:space="0" w:color="auto"/>
            <w:left w:val="none" w:sz="0" w:space="0" w:color="auto"/>
            <w:bottom w:val="none" w:sz="0" w:space="0" w:color="auto"/>
            <w:right w:val="none" w:sz="0" w:space="0" w:color="auto"/>
          </w:divBdr>
        </w:div>
        <w:div w:id="1138766734">
          <w:marLeft w:val="446"/>
          <w:marRight w:val="0"/>
          <w:marTop w:val="0"/>
          <w:marBottom w:val="120"/>
          <w:divBdr>
            <w:top w:val="none" w:sz="0" w:space="0" w:color="auto"/>
            <w:left w:val="none" w:sz="0" w:space="0" w:color="auto"/>
            <w:bottom w:val="none" w:sz="0" w:space="0" w:color="auto"/>
            <w:right w:val="none" w:sz="0" w:space="0" w:color="auto"/>
          </w:divBdr>
        </w:div>
      </w:divsChild>
    </w:div>
    <w:div w:id="472262183">
      <w:bodyDiv w:val="1"/>
      <w:marLeft w:val="0"/>
      <w:marRight w:val="0"/>
      <w:marTop w:val="0"/>
      <w:marBottom w:val="0"/>
      <w:divBdr>
        <w:top w:val="none" w:sz="0" w:space="0" w:color="auto"/>
        <w:left w:val="none" w:sz="0" w:space="0" w:color="auto"/>
        <w:bottom w:val="none" w:sz="0" w:space="0" w:color="auto"/>
        <w:right w:val="none" w:sz="0" w:space="0" w:color="auto"/>
      </w:divBdr>
    </w:div>
    <w:div w:id="492188505">
      <w:bodyDiv w:val="1"/>
      <w:marLeft w:val="0"/>
      <w:marRight w:val="0"/>
      <w:marTop w:val="0"/>
      <w:marBottom w:val="0"/>
      <w:divBdr>
        <w:top w:val="none" w:sz="0" w:space="0" w:color="auto"/>
        <w:left w:val="none" w:sz="0" w:space="0" w:color="auto"/>
        <w:bottom w:val="none" w:sz="0" w:space="0" w:color="auto"/>
        <w:right w:val="none" w:sz="0" w:space="0" w:color="auto"/>
      </w:divBdr>
    </w:div>
    <w:div w:id="911236113">
      <w:bodyDiv w:val="1"/>
      <w:marLeft w:val="0"/>
      <w:marRight w:val="0"/>
      <w:marTop w:val="0"/>
      <w:marBottom w:val="0"/>
      <w:divBdr>
        <w:top w:val="none" w:sz="0" w:space="0" w:color="auto"/>
        <w:left w:val="none" w:sz="0" w:space="0" w:color="auto"/>
        <w:bottom w:val="none" w:sz="0" w:space="0" w:color="auto"/>
        <w:right w:val="none" w:sz="0" w:space="0" w:color="auto"/>
      </w:divBdr>
    </w:div>
    <w:div w:id="939217882">
      <w:bodyDiv w:val="1"/>
      <w:marLeft w:val="0"/>
      <w:marRight w:val="0"/>
      <w:marTop w:val="0"/>
      <w:marBottom w:val="0"/>
      <w:divBdr>
        <w:top w:val="none" w:sz="0" w:space="0" w:color="auto"/>
        <w:left w:val="none" w:sz="0" w:space="0" w:color="auto"/>
        <w:bottom w:val="none" w:sz="0" w:space="0" w:color="auto"/>
        <w:right w:val="none" w:sz="0" w:space="0" w:color="auto"/>
      </w:divBdr>
    </w:div>
    <w:div w:id="1302997752">
      <w:bodyDiv w:val="1"/>
      <w:marLeft w:val="0"/>
      <w:marRight w:val="0"/>
      <w:marTop w:val="0"/>
      <w:marBottom w:val="0"/>
      <w:divBdr>
        <w:top w:val="none" w:sz="0" w:space="0" w:color="auto"/>
        <w:left w:val="none" w:sz="0" w:space="0" w:color="auto"/>
        <w:bottom w:val="none" w:sz="0" w:space="0" w:color="auto"/>
        <w:right w:val="none" w:sz="0" w:space="0" w:color="auto"/>
      </w:divBdr>
    </w:div>
    <w:div w:id="1374692299">
      <w:bodyDiv w:val="1"/>
      <w:marLeft w:val="0"/>
      <w:marRight w:val="0"/>
      <w:marTop w:val="0"/>
      <w:marBottom w:val="0"/>
      <w:divBdr>
        <w:top w:val="none" w:sz="0" w:space="0" w:color="auto"/>
        <w:left w:val="none" w:sz="0" w:space="0" w:color="auto"/>
        <w:bottom w:val="none" w:sz="0" w:space="0" w:color="auto"/>
        <w:right w:val="none" w:sz="0" w:space="0" w:color="auto"/>
      </w:divBdr>
    </w:div>
    <w:div w:id="1563366626">
      <w:bodyDiv w:val="1"/>
      <w:marLeft w:val="0"/>
      <w:marRight w:val="0"/>
      <w:marTop w:val="0"/>
      <w:marBottom w:val="0"/>
      <w:divBdr>
        <w:top w:val="none" w:sz="0" w:space="0" w:color="auto"/>
        <w:left w:val="none" w:sz="0" w:space="0" w:color="auto"/>
        <w:bottom w:val="none" w:sz="0" w:space="0" w:color="auto"/>
        <w:right w:val="none" w:sz="0" w:space="0" w:color="auto"/>
      </w:divBdr>
    </w:div>
    <w:div w:id="1706901072">
      <w:bodyDiv w:val="1"/>
      <w:marLeft w:val="0"/>
      <w:marRight w:val="0"/>
      <w:marTop w:val="0"/>
      <w:marBottom w:val="0"/>
      <w:divBdr>
        <w:top w:val="none" w:sz="0" w:space="0" w:color="auto"/>
        <w:left w:val="none" w:sz="0" w:space="0" w:color="auto"/>
        <w:bottom w:val="none" w:sz="0" w:space="0" w:color="auto"/>
        <w:right w:val="none" w:sz="0" w:space="0" w:color="auto"/>
      </w:divBdr>
    </w:div>
    <w:div w:id="1777827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s://github.com/xdklab/sample-notifiers" TargetMode="External"/><Relationship Id="rId19" Type="http://schemas.openxmlformats.org/officeDocument/2006/relationships/image" Target="media/image10.png"/><Relationship Id="rId50" Type="http://schemas.openxmlformats.org/officeDocument/2006/relationships/hyperlink" Target="http://www.html5dev-software.intel.com/en-us/xdkdocs/dev_emulator/index.htm" TargetMode="External"/><Relationship Id="rId51" Type="http://schemas.openxmlformats.org/officeDocument/2006/relationships/hyperlink" Target="http://www.html5dev-software.intel.com/documentation/jsAPI/index.html" TargetMode="External"/><Relationship Id="rId52" Type="http://schemas.openxmlformats.org/officeDocument/2006/relationships/hyperlink" Target="http://cordova.apache.org/docs/en/2.9.0/" TargetMode="External"/><Relationship Id="rId53" Type="http://schemas.openxmlformats.org/officeDocument/2006/relationships/header" Target="header1.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hyperlink" Target="http://cordova.apache.org/docs/en/2.9.0/cordova_geolocation_geolocation.md.html" TargetMode="External"/><Relationship Id="rId41" Type="http://schemas.openxmlformats.org/officeDocument/2006/relationships/image" Target="media/image26.png"/><Relationship Id="rId42" Type="http://schemas.openxmlformats.org/officeDocument/2006/relationships/hyperlink" Target="http://cordova.apache.org/docs/en/2.9.0/cordova_geolocation_geolocation.md.html" TargetMode="External"/><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hyperlink" Target="http://xdk-software.intel.com/download.html" TargetMode="External"/><Relationship Id="rId46" Type="http://schemas.openxmlformats.org/officeDocument/2006/relationships/hyperlink" Target="http://software.intel.com/en-us/html5/tools" TargetMode="External"/><Relationship Id="rId47" Type="http://schemas.openxmlformats.org/officeDocument/2006/relationships/hyperlink" Target="http://www.html5dev-software.intel.com/en-us/xdkdocs/index.htm" TargetMode="External"/><Relationship Id="rId48" Type="http://schemas.openxmlformats.org/officeDocument/2006/relationships/hyperlink" Target="http://www.html5dev-software.intel.com/en-us/xdkdocs/intel-xdk-overview.html" TargetMode="External"/><Relationship Id="rId49" Type="http://schemas.openxmlformats.org/officeDocument/2006/relationships/hyperlink" Target="http://www.html5dev-software.intel.com/en-us/xdkdocs/app_designer/index.ht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s://github.com/xdklab/sample-where-is-my-car" TargetMode="External"/><Relationship Id="rId37" Type="http://schemas.openxmlformats.org/officeDocument/2006/relationships/hyperlink" Target="http://cordova.apache.org/docs/en/2.9.0/cordova_geolocation_geolocation.md.html" TargetMode="External"/><Relationship Id="rId38" Type="http://schemas.openxmlformats.org/officeDocument/2006/relationships/hyperlink" Target="http://cordova.apache.org/docs/en/2.9.0/cordova_events_events.md.html" TargetMode="External"/><Relationship Id="rId39" Type="http://schemas.openxmlformats.org/officeDocument/2006/relationships/hyperlink" Target="http://cordova.apache.org/docs/en/2.9.0/cordova_geolocation_geolocation.md.html" TargetMode="External"/><Relationship Id="rId20" Type="http://schemas.openxmlformats.org/officeDocument/2006/relationships/image" Target="media/image11.png"/><Relationship Id="rId21" Type="http://schemas.openxmlformats.org/officeDocument/2006/relationships/image" Target="cid:5EFF6A4A-5955-41A4-AE2D-850E0DE86DF6" TargetMode="External"/><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mithah\Documents\Documentation%20Source\PDF%20Source\Document%20Templates\appMobi%20Numbered%20Documentation%20Template%20v1.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7CE14F-C399-9E4B-8315-2D2818AAC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\Users\smithah\Documents\Documentation Source\PDF Source\Document Templates\appMobi Numbered Documentation Template v1.04.dotx</Template>
  <TotalTime>52</TotalTime>
  <Pages>17</Pages>
  <Words>1764</Words>
  <Characters>10061</Characters>
  <Application>Microsoft Macintosh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11802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Yellareddy, Greeshma</dc:creator>
  <cp:lastModifiedBy>Greeshma Yellareddy</cp:lastModifiedBy>
  <cp:revision>6</cp:revision>
  <cp:lastPrinted>2013-10-01T23:10:00Z</cp:lastPrinted>
  <dcterms:created xsi:type="dcterms:W3CDTF">2013-10-04T22:57:00Z</dcterms:created>
  <dcterms:modified xsi:type="dcterms:W3CDTF">2013-10-08T19:53:00Z</dcterms:modified>
</cp:coreProperties>
</file>